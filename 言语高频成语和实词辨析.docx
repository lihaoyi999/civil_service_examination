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易错近义词辨析 50 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安定--安宁--安谧--安静--平静--清静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安定：生活形势等平静正常，稳定。生活安定。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安宁：秩序正常，没有骚扰。边</w:t>
      </w:r>
      <w:bookmarkStart w:id="0" w:name="_GoBack"/>
      <w:bookmarkEnd w:id="0"/>
      <w:r>
        <w:rPr>
          <w:rFonts w:hint="eastAsia"/>
        </w:rPr>
        <w:t>境安宁。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安谧：安宁，安静。主要指环境气氛。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安静：没有声音，安稳平静。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平静：着重指平稳，没有不安与动荡。常形容心情、表情、势态等。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清静：着重指不嘈杂、不杂乱。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 安顿--安放--安置--安排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安顿：安稳。使人或事物有着落，着重指安排妥当，使有确实的着落。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安放：使物件处于一定的位置，是具体的动作。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安置：使人或事物有着落。着重指使工作、生活等有适当的位置。多是处理人事工作的活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安排：着重于分清先后、主次、轻重缓急、有条有理地处理人和事。多指工作上的处理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活动。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懊悔--懊恼--懊丧--沮丧--颓丧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都是形容词，因未满足心愿而悔恨、烦恼。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懊悔：着重指后悔，是心里恨自己不该做错了事或说错了话。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懊恼：着重指烦恼，心里不痛快，是对别人或自己的言行感到烦恼。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懊丧：形容因做事或环境不利而失意，情绪低落，精神不振。懊丧：着重指烦恼而丧气，心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中郁闷。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 沮丧--颓丧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沮丧：沮，气色败坏。着重指受挫折后灰心失望。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颓丧：颓，委靡不振。着重指情绪低落，意志消沉。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 傲慢--高傲--骄傲</w:t>
      </w:r>
    </w:p>
    <w:p>
      <w:pPr>
        <w:pStyle w:val="2"/>
        <w:rPr>
          <w:rFonts w:hint="eastAsia"/>
        </w:rPr>
      </w:pPr>
      <w:r>
        <w:rPr>
          <w:rFonts w:hint="eastAsia"/>
        </w:rPr>
        <w:t>都是形容词，都有自高自大或自豪自尊之意。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傲慢：着重指态度上轻慢，目中无人。也可用于褒义，表示自尊而不可侮。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高傲：贬义着重指思想情绪上把自己看得过高。用于褒义时表示自豪而又高尚。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骄傲：泛指满足已有的成绩，自以为了不起。用于褒义时多表示自豪。也可以作名词。如：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李白、杜甫和他们的诗，是中华民族的骄傲。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 把持--操纵--控制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都有按自己的意图掌握住、支配。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把持：是贬义词，指公开独占权位。对象常是政权、权力、职位以及地区、单位等。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操纵：中性词。指掌管、使用机器等。引申指用不正当手段暗中支配、控制人或社会性的较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重大的事物。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控制：中性词。只指不让任意活动或超出范围。对象常是速度、数字、交通、生产以及思想、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感情等。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 把握--掌握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都是动词。用自己能力，把某种事物抓住、控制住。对象可以是某些具体的或抽象的事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把握：对象多是具体事物。有时作“有”的宾语，表示对事情能做得到或做得好的信心、力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量或根据，是名词。如：有把握。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掌握：比“把握”多一层意思，即不仅能把握住，而且能充分支配运用并控制。对象多指抽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象事物，如政策、命运、方法、知识、技术、专业、语言、情况等。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 颁布--公布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都是动词。公开发布。对象多是宪法、纲领、法律、法令、条例等。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颁布：着重指向下颁发。颁布者一般是高级领导机关或成员。颁布的内容常是法令等。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公布：着重指向公众发布。公布者除了高级领导机关或成员外，还可以是一般机关单位、团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体。公布的内容，除了法令等以外，还可以是方案、草案、名单、账目、成绩、结果、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数字、事实等。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9. 包含--包括--包罗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都是动词。容纳在内，总括在一起。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包含：指“内里含有”。着眼于事物的内在关系。对象常是抽象的事物。包容含有。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包括：着重指“总括”。着眼在数量、范围上列举各部分或其中一部分。对象不限于抽象的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包罗：着重指网罗很多或一切，着眼于广大的范围、众多的事物。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包涵：原谅、宽恕。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10. 保持--维持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都是动词。使事物继续存在下去，保住不变。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保持：着重指使持续不变，时间延续较长，对象是水土、水平、传统、荣誉、警惕、联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系等。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维持：指有一定限度地或暂时维护，使不改变原样和现状。对象是秩序、现状、生活、生命、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治安等。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11. 保存--保留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都是动词。存留下来，不使改变。有时可换用。如“李白的诗保存（留）下来的有九百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多首”、“这座城市还保留（存）着一些古代建筑。”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保存：着重于“存”，跟“亡”（无）相对，使继续存在，不使失去。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保留：着重于“留”，跟“去”相对，不去掉，不使离开原体。保留还有两个意义：①暂时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搁置，如“不同意见暂时~，下次再讨论”；②不公开拿出来，如“教师毫不~地教学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生”。这 跟“保存”有区别。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12. 保卫--捍卫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保卫：着重于“卫”：尽力防守住，使得到安全，不受侵犯。手段多指用武力或强大的力量。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对象多是重大的抽象的事物，或者是重要人物、众人。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捍卫：着重于“卫”：抵御各种外来势力，确保安全，比“保卫”语义重。色彩较庄重。对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象不能是人。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13. 宝贵--珍贵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都是形容词。极有价值，很贵重，象珍宝似的。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宝贵：除了可以形容某些具体东西以外，最常见的是形象抽象事物，如生命、经验、意见、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贡献、遗产、财富等。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珍贵：指宝贵、稀少、珍奇。可形容某些抽象的事物（如友谊等），常用来形容具体的东西，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如纪念品、文物等。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14. 饱满--丰满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都是形容词。表示充实、充足、足够。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饱满：饱满常用于形容人的精神、精力、感情、情绪充足。有时形容风力充足，如“风力饱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满，船就象生了翅膀一样”。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丰满：常用于形容人体胖得匀称好看，有时形容鸟的羽毛齐全好看。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15. 暴发--爆发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都是动词。突然猛烈的发生。有时通用。如“我极力压住感情的爆发（暴发）”。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暴发：暴发使用范围较窄，常用于洪水，有时指以不正当的手段发财，与“户”字连用，或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突然兴起。如山洪、流行病、雪崩。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爆发：本义是弹药爆炸。比喻“象弹药一样突然、迅猛地发生”。使用范围较广，由于爆炸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而突发或发生重大事变。如战争、火山、革命、大笑。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16. 残酷--残忍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残酷：着重指冷酷无情。多形容敌人的行为。有时形容生活、环境、斗争、战争、战斗等，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这时着重指环境恶劣、无情。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残忍：着重指心肠狠毒、忍心。多形容敌人的本性及行为。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17. 抱怨--埋怨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抱怨：都是动词。因不满而责怪别人。抱怨责怪的程度较重。用于人时少用于自己对自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埋怨：责怪的程度较轻。除用于人外，可用于事物。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18. 卑鄙--卑劣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卑鄙：都是言行恶劣，不道德。卑鄙比“卑劣”的程度轻，如卑鄙无耻。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卑劣：卑劣比“卑鄙”程度重，即卑鄙而恶劣。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19. 比赛--竞赛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同为动词。互相比上下，比高低，比胜负的活动。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比赛：比赛常用于文艺、体育、娱乐等方面。可以带宾语。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竞赛：指竞争，力争优胜。常用于生产劳动、经济建设、军事等方面。不能带宾语。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20. 必须--必需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必须：副词，用在动词之前，表示“一定要”。作状语，后面可以跟上动词或动词性短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语、形容词，也可以作于主语前面。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必需：动词，“一定要有”，可作谓语，如“阵地战也必需”，多作定语，如“必需的素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质”。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21. 庇护--袒护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同为动词。偏向，掩护。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庇护：指包庇，是有意识、有目的的掩护。语义较重。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袒护：指偏袒、偏向，是出于私心或偏爱而无原则地保护、支持一方面。语义较轻。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22. 辨正--辨证--辩证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辨正：辨明是非，纠正谬误。如“辨正发音”，可写作“辩正”。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辨证：辨析考证，如“经学者多方辨证”。亦为中医术语，“辨证医治”。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辩证：哲学术语，如“辩证唯物主义”。亦同“辨证”第一义。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23. 摈弃--抛弃--放弃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同为动词。丢掉不要。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摈弃：指很坚决地排除、扔掉，语义较重。对象以抽象的事物居多，如思想、观点、文化遗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产中的糟粕等。一般用于书面语体。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抛弃：坚决扔掉。语义较“摈弃”轻。对象除抽象的事物外，还常是具体事物和人。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放弃：不要，不再保留。对象常是抽象事物（如主张、权利、机会等）和具体事物（如阵地、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财产等）。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24. 不免--难免--未免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同由于某原因而导致不如意的结果。常换用，如“脱离实际，难免（不免）要犯错误”。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不免：指免不了。后面只跟肯定形式。副词，一般作状语。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难免：指不容易避免，后面可以跟否定词，意思未变。形容词，除作状语以外，还可以作谓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语（常放在“是……的”中间）。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未免：指人对过分的事情不以为然，委婉地给以否定的评价。如“这样说未免太简单了”。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25. 部署--布置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同为动词。指安排人力、任务、活动、事情等。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部署：一般指有规模地、全面地、原则地安排、配置。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布置：多指具体安排、配置。布置还指在某个场所摆设、陈列东西。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26. 不至--不致--不止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不至（不至于）：不会达到某种程度，如“决不至于不知道”。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不致（不致于）：不会引发某种后果，如“决不致犯错误”。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不止：表示数量范围超出“不只”； 常同“还有”、“甚至”等连用,表示递进关系。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27. 草率--轻率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同为形容词。形容做事的态度缺乏思考，粗心大意。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草率：着重指在过短的时间里草草地了事，不细致、粗枝大叶。可以说“~从事”。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轻率：着重指不慎重，随随便便。常形容说话、行动、对人的态度。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28. 诧异--惊讶--惊诧--惊奇--惊异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同为形容词。对不寻常的、意外的见闻感到很奇怪。有时可换用。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诧异：常用于书面语体。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惊讶：常用于口头语体。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惊诧：虽然也常用于书面语体。但是程度比“诧异”等词都重。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惊奇：口头语体与书面语体都常用。比其余的几个词更强调“奇”字，更突出奇怪的意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惊异：虽然也常用于书面语体，但是比其余的几个词更强调“异”字，觉得异乎寻常。程度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比“惊奇”重。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29. 场合--场所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同为名词。人们活动的处所或地点。有时可换用，如“在公共场合（场所）要遵守秩序”。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场合：只指人们在一定情况下活动的处所。常说“公开场合”、“正式场合”、“外交场合”等。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场所：只指具体的处所或地点，也可以是人们活动的，也可以不是人们活动的。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30. 苍茫--苍莽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苍茫：多指夜色、水域、大地等旷远、迷茫。引申为模糊不清。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苍莽：多指树林、山岭、大地等广阔无边。引申为意境心胸开阔。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31. 常常--时常--经常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同为副词。屡次发生地，反复进行地。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常常，多半是强调次数多。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时常：不象“常常”那样强调次数多，指有一些时候常发生。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经常：有时指“常常”、“时常”，因此用“常常”、“时常”的地方，多可以换用“经常”；有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时还指接连地、有规律地，强调一贯性，常说“经常不断”；还可作形容词：日常地、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非临时性的，如“经常的工作”、“经常费用”等。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32. 陈规--成规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陈规：过时的、不适用的规章制度，如“陈规陋习”。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成规：现行或行之已久的规则、方法，如“墨守成规”。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33. 撤消--取缔--取消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同为动词。废除、去掉某种组织等。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撤消：有时写作“撤销”，多指用命令撤掉；有时表示正撤回、取消。对象常是机构、单位、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职务、决议、命令、处分、制度、意见等。多用于上级对下级，极少的情况下也可例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外，如“他撤消了自己的意见”。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取缔：是强行除掉，用权力、法令禁止和限制。一般用于政府对不合法的言论、活动、书刊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取消：泛指废除、去掉，不一定是通过命令，也不一定是强制的，也不限于上级对下级。色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彩不如“撤消”郑重，多用于一般场合，对象较广，可以是办法、建议、资格、权力、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限制等。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34. 陈列--陈设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同为动词。把物品摆出来供人看。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陈列：着重指一定条理排列、展出，供人参观。对象常是模型、纪念品、文物、展览品等。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带有郑重色彩。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陈设：着重指按一定审美观点摆设、布置、供人观看、欣赏。对象是家庭用品等，不带郑重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色彩。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35. 成果--结果--效果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同为名词。好的成效、好的结局。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成果：只指好的结果，常用“大、小、伟大、丰硕、巨大”等词来形容。范围较窄，一般指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人们长期辛勤工作的收获。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结果：中性词。兼指好的和坏的。可用“好”、“坏”等来形容。范围较广，可以指主观上所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作所为的结局，也可以指客观上万事万物发展变化的结局。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效果：中性词。但以指好的结果居多。坏的结果较少。可以用“好、坏、大、小”来形容。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范围较窄，常指主观上所作所为的结果。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36. 迟疑--踌躇--犹豫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同为动词。拿不定主意。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迟疑：从时间角度说，在应该拿定主意的时候拿不定主意。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踌躇：着重指行动，是在具体行动上拿不定主意。多用于书面语体。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犹豫：泛指拿不定主意，多指内心活动，也指行动，书面语体和口头语体都常用。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37. 充斥--充满--充溢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同为动词。某间由不满（或空）到满的变化，填满，装满。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充斥：贬义词，带厌恶色彩，指到处都塞满。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充满：中性词，泛指填满或充分具有，对象较广，可指人、具体或抽象事物。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充溢：比“充满”的程度重，装得满满的，或指充分流露出来。具有形象色彩，象水装得很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满或过满那样。常用于文学语体。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38. 充分--充足--充沛--充实--充裕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同为形容词。足够，不缺乏。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充分：着眼于程度或限度方面，有时指足够，常形容理由、信心等抽象事物；有时指尽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量、完全，常形容休息、利用等行动，多作状语。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充足：着重指数量足够，能满足需要。常形容物品、资金、光线、空气等具体的东西；有时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也形容理由、论据等抽象的事物。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充沛：不仅足够，而且丰富、旺盛。一般形容精力、感情等。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充实：着眼于内部，是“虚空”的反面。一般只形容内容、知识、力量、人员等。还可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以作动词，使充实、加强之义。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充裕：不仅足够，而且宽裕。一般只形容时间、资金、物资、经济等。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39. 憧憬--向往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同为动词。对某种事物或境界因爱慕而追求，渴望得到或达到。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憧憬，褒义词，想象理想中的美好的事物。一般用于书面语体。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向往：中性词，一心想着，充满希望。对象不一定是好的事物，口语和书面语中都常用。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40. 矗立--耸立--屹立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同为动词。高高地立起。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矗立：着眼于直。是直而高地立着。一般用于物，不用于人。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耸立：着眼于高。高得突出地立着。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屹立：着眼于稳固。原指山稳固而高高地独立着，后来比喻其他东西或人坚定不动地独立着，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因此常说“屹立不动”。可以用于物，也可以用于人。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41. 创建--创见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创建：动词，创立。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创见：名词，独到的见解。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42. 创立--建立--树立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同为动词。造成新的事物。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创立：创造性的建立，着重指开创，造成前所未有的事物。一般用于褒义。对象常是抽象的、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重大的，如国家、政权、组织、学说、体系、事业等。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建立：泛指造成新的事物。用于抽象意义，是“使产生、使形成”；用于具体意义是“建造”。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对象较广，可以是抽象的重大的，也可以是友谊、联系、威信等。还可以是具体的，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如厂矿、电站、基地等。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树立：着重指积极地使形成、确立起来。多用于褒义，少用于贬义，对象常是某些抽象的事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物，除了思想、信心、威信等之外，多是风格、作风、典型榜样、旗帜等。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43. 窜改--篡改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窜改：对文本、文件、成语、古籍等的改动。常常指错误地改易、变更。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篡改：用作伪的手段改动历史、理论、政策、学说、精神、指示、经典著作（的精神）等。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常指用假的、错误的，取代或曲解真的、正确的东西。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44. 叮咛--叮嘱--嘱咐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同为特意告诫对方记住。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叮咛：词义比“嘱咐”重，是反复嘱咐。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叮嘱：词义更重，是反复多次嘱咐，语重心长，多用于长对幼、上对下，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嘱咐：告诫对方记住。比“叮咛”、“叮嘱”词义轻。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45. 度过--渡过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度过：经过、通过一段时间，用于时间方面。如青年时代、季节、节日、岁月等。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渡过：常用于有水面的空间。如江、河、湖、海或难点、难关、危机、困难时期等。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46. 断定--确定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断定：着重指由推理、判断而下结论。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确定：着重指毫不含糊地、明确地决定。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47. 对比--对照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对比：多指比高低、上下、大小、优劣等，在这一个意上，既可以用于相反或相对的事物（如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男女、新旧、大小、强弱、轻重、长短、冬夏、今昔等），也可以用于并列的事物（如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产品、速度、效果、力量、人心等）。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对照：有时表示相对、映衬，在这个意义上，多用于相反或相对的事物；有时表示互相比照、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参看、参照，在这个意义上，用于相关联的事物（如文白对照、言文对照等）。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48. 恶果--后果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恶果：贬义词。专指坏的结果和坏的下场。程度比“后果”重。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后果：中性词。有时泛指将来产生的结果，但更多的时候是指坏的结果。这时它的前面常加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贬义形容词。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49. 遏止--遏制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遏止：着重于“止”，使停止，不再进行。对象常是来势凶猛而突然的重大事物。如战争、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进攻、暴动、潮流等。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遏制：着重于“制”，压制住、控制住，不使发作，或不使随便活动。对象常是自己的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某种情绪（喜怒哀乐等），有时是敌人或某种力量。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50. 法制--法治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法制：名词，法律制度。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法治：名词或动词，依法治国的思想、方法。</w:t>
      </w: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容易混淆的成语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捕风捉影 无中生有 都有凭空捏造之意。但前者重在没有事实根据，后者重在本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来没有，语气较重。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惨无人道 惨绝人寰 形容狠毒残酷。前者指非常凶狠，毫无人道。后者指世上没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有比这更悲惨的事了。语意较重。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孤注一掷 破釜沉舟 都有最后拼一下以求胜利的意思。前者偏重在尽所有力量作最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后一次冒险（贬义；后者偏重在下决心决一胜负，褒义。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鱼龙混杂 鱼目混珠 都有两种东西混在一起，难以分辨的意思。前者适用的对象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是人，指好人和坏人混在一起，后者适用对象是物，指假的事物冒充真的事物。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陈词滥调 老生常谈 都指讲惯了、听厌了的话。前者谈的内容既陈旧又空泛（滥，空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泛，不合实际）贬义；后者谈的虽是老话，但不一定没有现实意义，中性。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苟且偷安 苟且偷生 都含有得过且过，保持现状的意思。不同点是前者偏重在贪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图安逸，后者偏重在贪图生存。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无人过问 无人问津 都有没有人来问的意思。前者指没有人干涉，没有人管的意思，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后者原指没有人来问渡口，比喻没有人尝试、询问、参与等。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深孚众望 不负众望 前者意思是深得众人的信赖和尊重。后者意思是不辜负大家的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期望。</w:t>
      </w:r>
    </w:p>
    <w:p>
      <w:pPr>
        <w:pStyle w:val="2"/>
        <w:rPr>
          <w:rFonts w:hint="eastAsia"/>
          <w:b/>
          <w:bCs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易误用成语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（一）、望文生义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成语的意蕴是约定俗成的，而且大多都有一定的典故，加之有些成语中的语素，还含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有生辟的古义，这就造成了成语意蕴上的理解难度，如果我们对成语意蕴不仔细辨析，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粗枝大叶，一瞥而过，就极易造成望文生义的误用。如：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例 1：各部门都要有全局观念，那种目无全牛而忽视整体利益的做法是不对的。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"目无全牛"原指解剖牛的肢体时，看到的是其各个相连部分的空隙，已不再注意牛的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外形，后用来比喻技艺极其纯熟，已达到得心应手的境地。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例 2：在语文老师的严格要求下，我逐渐改正了文不加点的毛病。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成语中"点"是"涂改"的意思，指文章一气呵成，不用修改，形容文思敏捷，写作技巧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纯熟。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类似易误用成语：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1．明月黄花：比喻过时的事物或消息。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2．火中取栗：比喻被别人利用去干冒险事，付出了代价而得不到好处。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3．万人空巷：形容庆祝、欢迎等盛况。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4．不刊之论：指正确的不可修改的言论。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5．不为已甚：指对人的责备或责罚要适可而止。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6．望洋兴叹：比喻做事时因力不胜任或没有条件而感到无可奈何。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7．不足为训：不值得作为效法的准则或榜样。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8．因人成事：依靠别人把事情办好。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9．弹冠相庆：指旧社会官场中一人当了官或升了官，同伙就互相庆贺将有官可做。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10、师心自用：也作“师心自任”，只按照自己的心思任意行事，形容固执己见，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自以为是。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11、差强人意：差，稍微地。愿意是很能振奋人，现多用来表示比人预想的好一些，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还算让人满意。易误解为“不如人意”。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（二）、对象误用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有些成语有特定的使用对象，如果把握不准，就极易扩大使用范围或误作它用。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例 1：201 宿舍里的六位小伙子都是十八九岁，豆蔻年华、风华正茂。"豆蔻年华"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出自杜牧《赠别》诗："娉娉袅袅十三余，豆蔻梢头二月初"，后来专指十三四岁少女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类似误用的词语还有：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1、"美轮美奂"用于形容屋舍高大华美，不能用来形容艺术品。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2、"相敬如宾，琴瑟之好，破镜重圆"只能用于夫妻之间，不能用于朋友、同学、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同事之间。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3、"青梅竹马"只能用于年幼的男女之间。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4、"休戚相关"只能用于人物之间，不能用于事物之间。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5、"置若罔闻"不可用于视觉方面。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6、"筚路蓝缕"只用来形容创业艰苦，不可用来形容生活艰辛。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7、"汗牛充栋"形容书籍多，不能形容其它东西多。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8、"耳提面命"用于长辈对晚辈，平辈、朋友之间不可用。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9、“秦晋之好”指的是结婚，而不是其他的关系。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10、天花乱坠：指说得极为动听，多指夸大或不切实际。只能用来形容说。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（三）、褒贬颠倒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成语从感情色彩上可分褒义、中性、贬义，在使用过程中必须辨明褒贬，否则就容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易造成褒词贬用或贬词褒用的错误。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例如(1)湖北省黄金寺村为迎接上级扶贫检查，把几个村的羊群集中到一起，以其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规模效益骗取扶贫资金，其手段之恶劣，令人叹为观止。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该成语形容所看到的事物美好到了极点，是一个褒义词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 褒词误用贬义：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1、拭目以待：形容期望很迫切。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2、神机妙算：形容预料准确，善于估计形势，决定策略。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3、名不虚传：指实在很好，不是空有虚名。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4、凤毛麟角：比喻珍贵而稀少的人或事物。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5、洋洋大观：形容美好的事物众多丰盛。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6、沁人心脾：形容诗歌和文章优美动人，给人清闲爽朗的感觉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7、别有天地：形容风景或艺术创作的境界引人入胜。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8、别出心杼：比喻写作不因袭前人，另辟新路。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9、有口无心：指不是有心说的。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10、惨淡经营：指苦心费力经营。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11、不刊之论：刊，删改，修订。不可删改或修订的言论。形容文章或言论的精当，无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懈可击。易误用为贬义。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 贬词误用褒义：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1、满城风雨：比喻某一事件传播很广，到处议论纷纷。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2、形形色色：形容很多，各种各样的都有。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3、无独有偶：不只一个，竟然还有配对的。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4、无所不为：指什么坏事都干了。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5、长此以往：长期如此这样下去。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6、趋之若鹜：比喻很多人争着去追逐不好的事物。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7、半斤八两：比喻彼此一样，不相上下。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8、等量齐观：不管事物间的差异，同等看待。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9、绞尽心机：挖空心思，想尽办法。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10、大言不惭：说大话，吹牛皮，一点也不害臊。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11、明目张胆：形容公开放肆地干坏事。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12、明哲保身：指因怕连累自己而回避原则斗争的处世态度。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13、众口烁金：形容舆论力量很大，连金属都能熔化。比喻众口一词可以混淆是非，表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达消极的感情色彩。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14、弹冠相庆：多形容坏人得势而庆贺，带有强烈的消极感情色彩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高频成语：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A.闻名遐迩：形容名声很大，远近都知道。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B.门庭冷落：门庭前很清冷，形容人少。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C.门口罗雀：形容事业由盛而衰，宾客稀少。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D.人迹罕至：指荒凉偏僻的地方。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E.家喻户晓：家家户户都清楚知道，形容人人皆知。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F.无人问津：指没人访求、探求，比喻无人过问。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G.鲜为人知：很少有人知道。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H.脱颖而出：指锥尖透过布囊显露出来，非只露尖而已。比喻人的本领全部显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露出来。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I.应运而生：旧指应天命而产生，现指适应时机而产生。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J.昙花一现：比喻美好的事物或景象出现了一下，很快就消失了。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K.比比皆是：指到处都是，形容极为常见。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L.浮光掠影：比喻观察不细致，学习不深入，印象不深刻。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M.异彩纷呈：比喻突出的成就或表现纷纷呈现。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N.标新立异：形容敢于革新、勇于创造的精神，也指为了显示自己，故意另搞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O.屡见不鲜：指多次见到就不觉得新奇了。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P.巧夺天工：指人工的精巧胜过天然生成的，形容技艺十分高超。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Q.一蹴而就：比喻事情轻而易举，一下子就成功，多指贬义。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R.声名鹊起：形容知名度迅速提高。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S.引人入胜：现多用来指风景或文艺作品特别吸引人。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T.独具匠心：指在技巧和艺术方面具有与众不同的巧妙构思。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U.叹为观止：指赞美所见到的事物好到了极点。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V.按部就班：原指写文章按照内容需要来安排章节。后多指做事按照一定步骤、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顺序进行。也指按照老规矩办事、缺乏创新精神。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W.墨守陈规：指思想保守，守着老规矩不肯改变。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X.高屋建瓴：建：倒水；瓴：盛水的瓶子。把瓶子里的水从高屋顶上倾倒，比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喻居高临下，不可遏止。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Y.天马行空：比喻诗文气势豪放，不拘一格，流畅自然，也指思维的不同寻常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的跳跃，还指不切实际的想法，比喻浮躁不安。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Z.博大精深：多形容理论、学识、思想等广播丰富，深奥精微。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AA.语焉不详：指虽然提到了，但说的不详细。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AB.措手不及：措手，着手处理，指事出意外，一时无法应付。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AC.无所适从：不知听从哪一个好。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AD.不知所措：不知道怎么办才好。形容受窘或发急，处境为难或心神慌乱。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AE.历久弥新：指一样东西不因时间而变旧变腐，反而更有活力，更显价值。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AF.众说纷纭：各有各的说法，议论纷纷。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AG.莫衷一是：不能断的哪个对，哪个不对，形容意见分歧，没有一致的看法。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AH.兼容并蓄：把不同内容、不同性质的东西收下来，保存起来。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AI.此消彼长：这个失去了，另外一方面有所长进。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AJ.顺其自然：指听之任之，只让其自身发展。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AK.异曲同工：比喻说的说法不一而用意相同，或一件事的做法不同而都巧妙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的达到目的。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AL.适得其反：恰恰得到与预期相反的结果。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AM.司空见惯：指对某些事情表现出很常见的样子，不觉得很奇怪。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AN.虚无飘渺：指看不见，摸不着虚幻但又实际存在的东西，就像人的思想境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界一样，没有实体感，形容空虚渺茫。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AO.扑朔迷离：形容事情错综复杂，不容易看清真相。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AP.眼花缭乱：形容眼前的景象复杂纷繁，使人感到迷乱，分不清东西。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AQ.层出不穷：接连不断的出现，没有穷尽，有时比喻事物变化之快。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AR.反戈一击：调转矛头，向自己原来的营垒进攻。比喻调转方向，对自己阵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营的坏人坏事进行斗争。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AS.别出心裁：另有一种构思或设计，指想出的办法与众不同。</w:t>
      </w: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言语理解与表达备考——易混淆近义词辨析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【软弱 懦弱】 “软弱”指缺乏力量，运用范围广，可形容人的性格、意志，也可形容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集体的状态。“懦弱”指缺乏力量而又没有勇气，胆小怕事，一般形容人的意志、性格。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【实足 十足】 “实足”指足数，如：今天参加义务劳动的实足 50 人;又指数量，常跟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年龄或数量词搭配，如：今年他实足 60 岁;有时形容行为，指确实可以、完全可以，如：鲁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迅实足是青年的楷模。“十足”指十分充分，如：十足的理由。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【实验 试验】 “实验”重在实地验证。“试验”重在试探观察。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【唆使 指使】 “唆使”指挑动别人去做坏事，含很强的贬义。“指使”表示出主意叫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别人去做某一件事，语意较轻。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【损害 伤害 危害】 “损害”指人民事业、群众利益、身体健康、个人或集体声誉，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一般程度轻且是局部的受害。“伤害”指人或有生命的东西，也包括自尊心、积极性，程度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有轻有重。“危害”指国家、社会、革命等，也指人民群众、个人、集体等，一般程度重，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有处于危险境地之意。三者用于人时，有时可通用。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【时势 时事】 “时势”指某一时期的客观形势，如：时势造英雄。“时事”指最近发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生的国内外大事，如：时事政治。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【提倡 提议】 “提倡”的对象是指对国家、集体、个人有利的事物。“提议”是指在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会上、报告里提出意见，供大家讨论或采纳。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【停留 停顿 停滞】 “停留”指暂时停止而不离开某地方。“停顿”指暂停，时间多半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不长。“停滞”指长时间地停止，表示因受阻而不能顺利发展。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【特别 特殊】 “特别”指人、脾气、利益、要求、式样等与众不同。“特殊”指奇特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的事物或情况，但不可作状语。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【体会 体验 体味】 “体会”的对象多是文件、方针、政策等的思想内容，又常指别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人所表达的思想感情，它还有名词用法。“体验”的对象常是生活、现实等。“体味”的对象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常是语言文字所包含的意味、人的情意、趣味等。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【污辱 侮辱】 “污辱”指玷污，可指当面的，也可指背后的。“侮辱”指用欺辱、轻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慢的言行，使人蒙受耻辱，一般是当面的。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【消失 消逝 消释】 “消失”表示从存在到不存在，强调过程。“消逝”包含有一个事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物随时间的过去而不复存在的意思，强调结果。“消失”在变化中历时较短，而“消逝”变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化时间可长可短，还要注意：形容时间、声音、云雾等失去，要用“消逝”。“消释”多用于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疑虑、嫌隙、痛苦等消失、解除，它还有消融的意思。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【修饰 粉饰 装饰】 “修饰”指梳妆打扮或修整装点，使外表整洁美好;也可指使语言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文字生动、准确。“粉饰”常指装点门面，掩盖实际，带贬义。“装饰”指人、物或建筑物装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点外貌，泛指点缀。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【形式 形势】 “形式”指事物的形状、结构等，如：内容和形式。“形势”指事物发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展的趋势，如：形势大好。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【依靠 依赖】 “依靠”表示指望，不带褒贬色彩。“依赖”表示不能自立或自给，含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有贬义。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【映照 映衬】 “映照”侧重于照射。“映衬”侧重于衬托。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【展开 开展】 “展开”指张开、铺开、伸展，也指大规模进行，如：展开地图。“开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展”指从小向大地发展，意义范围比“展开”广，如：开展新局面;也指开朗。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【纵容 怂恿】 “纵容”指对别人干坏事故意不管，只用于贬义。“怂恿”是指使、撺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掇别人干某件事，有时不带贬义。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【遵从 遵循 遵照】 “遵从”指服从、听从。“遵循”指依照规定行动，不违背，多用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于书面语体。“遵照”指依照、照办。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【赞助 帮助】 “赞助”多指对某项事业从物质上、行动上加以支持。“帮助”指从物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质上、精神上鼓励支持，或出主意、出力量给以支援。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【阻碍 阻拦 阻止】 “阻碍”，使不能顺利通过或发展，不一定是有意的，它还有名词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用法。“阻拦”，拦截，不让人或物顺利通过。“阻止”，停止，使不能前进，对象可以是具体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的事物，也可以是抽象的事物。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【自愿 志愿】 “自愿”指没有丝毫勉强，不是被迫而是自己愿意。“志愿”指个人的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意图、决心和愿望;也指出于自愿，与“自愿”相同。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常见近义词辨识口诀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本领能耐用功夫，时间时候用工夫；支配管辖用权力，享受权益用权利；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无序改变用变幻，由此变彼用变换；总加数量用总和，综合起来用总合；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陈述意愿用反映，引起评论用反应；衡量检查用考查，实地观察用考察；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总括一切用凡是，所有事情用凡事；彼此响应用相应，互相衬托用相映；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同意提议用附议，再次讨论用复议；超过限度用过度，转入下段用过渡；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客观情况用现实，目前现在用现时；付诸执行用施行，尝试办理用试行；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由此造成用以致，延伸扩大用以至；边线分界用界线，事物性质用界限；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校对改正用校正，指教改正用教正；独到见解用创见，创立建造用创建；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具体条文用制订，大政方针用制定；和平条约用和约，简单合同用合约；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原来意图用本意，本来意义用本义；非常急速用急遽，变化迅速用急剧；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开始使用用启用，重新任用用起用；查实证明用认证，证人证据用人证；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具体财物用物资，客观事物用物质；全军首领用统帅，统辖率领用统率；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欢乐兴奋用欢欣，喜爱心情用欢心；同一比较用越发；不同比较用更加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马上立即用及时，到预定时用届时；技术用技能；技巧手艺用技艺。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部下属下用部属，安排布置用部署；改变看法用刮目；畏惧害怕用侧目；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启发有悟用启示，公开声明用启事；考虑决定用裁决；法律判决用裁定。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已得利润用赢利，谋求利润用营利；调查案情用查访；观察了解用察访。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推卸摆脱用推脱，借故拒绝用推托；流行习惯用风气；高尚风气用风尚。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违背触犯用违犯，不遵纪律用违反；人地相同用一起；时间相同用一齐；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节约剩余用节余，结余存额用结余；提出主张用建议；提出批评用意见。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不再进行用停止，受阻不前用停滞；说人坏话用毁谤；无中生有用诽谤。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报告来到用报到，新闻宣传用报道；有利作用用效力；速度成效用效率。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爱护培养用抚育，精心喂养用哺育；主观忍耐用坚苦；客观环境用艰苦。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含混不清用隐晦，顾忌不说用隐讳；内部含有用包含；请人原谅用包涵。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恭敬送上用呈献，显露出来用呈现；互相衔接用联接；结在一起用联结。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简明扼要用简洁，直接了当用简捷；不公待遇用委屈；事情底细用委曲。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某时形势用时势，一个时代用时世；不当谋取用牟取；设法取得用谋取。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一定要做用须要，一定要有用需要；让其认识用引见；推荐别人用引荐。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到期为止用截止，到何时候用截至；各方聚集用会聚；由少到多用汇聚。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学习经历用学历，学习水平用学力；法令条例用颁布；公开发布用公布。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精神智慧用神智，知觉理智用神志；无发言权用列席；参加会议用出席。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配合适当用协调，和谐统一用谐调；一人一事用专集；某一内容用专辑。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法律条文用法制，依法治国用法治；超出一般用突出；高于周围用凸出。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精微语言用微言；隐晦批评用微词。移交嘱咐用交代；坦白罪行用交待。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想念思念用眷念；留恋不走用眷恋。抽象事物用树立；具体事物用竖立。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反复强调用申明；公开表态用声明。人事联系用结合； 器具物品用接合。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容纳不气用接受； 收下接纳用接收。进攻反扑用猖狂；报复诬陷用疯狂。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毫不动摇用坚忍；毫不间断用坚韧。作伪改动用篡改；据实改动用串改。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由此及彼用启发；独立领悟用启示。生产下来用出生；家庭背景用出身。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零碎不整用片断；截取一段用片段。时间推移用度过；水道难关用渡过。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现实世界用尘世；世俗之事用尘事。重大事件用遏止，心情情绪用遏制。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审阅决定用审定；审阅修订用审订。毫有踏实用浮躁；没有耐心用急躁。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不以为耻用不耻；不愿提及用不齿。认识不深用肤浅；作风飘浮用浮浅。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小孩晚辈用抚养；平辈之间用扶养。横加阻挠用干涉；过问他事用干预。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接受教育用受业； 传授知识用授业；言辞欺诈用诡辩；强词夺理用狡辩。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头部手部用化妆； 衣着伪装用化装。宽容冒犯用涵养；道德情操用修养。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劝戒之语用箴言； 实话实说用真言。从无到有用开辟；从小到大用开拓。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事物不见用消失； 时间飞走用消逝。毫无限制用滥用；毫无道理用乱用。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穿过连通用贯穿； 从头到尾用贯串；利益损害用利害；剧烈凶猛用厉害。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军事调查用侦察； 公安调查用侦查。相对比较用年轻；绝对年段用年青。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申诉理由用申辩； 公开辩解用声辩：不是经常用偶尔；意外发生用偶然。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发怒瞪眼用瞋目； 受窘惊呆用瞠目。品尝欣赏用品味；含量档次用品位。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言谈举止用优雅； 环境建筑用幽雅。数量足数用实足；十分充足用十足；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精神振作用发奋； 辱后努力用发愤。实地验证用实验；试探观察用试验。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事业而言用终生； 切身大事用终身。掌握熟练用熟习；了解深透用熟悉。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客居他乡用作客；朋友串门用做客。一如既往用一向；始终如一用一贯；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工作技能用本领；活动能力用本事。程度延伸用以至；由因得果用以致。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根本属性用本质；实际属性用实质。学问深广用渊博；知识宽广用广博。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独占独揽用把持；幕后控制用操纵。用于否定用捉摸；反复思索用琢磨。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区分开来用辨别；真假伪劣用鉴别。毫不勉强用自愿；个人决心用志愿；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中途停止用中止；最后结束用终止；精神集中用贯注；倾注注入用灌注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出现迹象用征候；出理病状用症候。</w:t>
      </w:r>
    </w:p>
    <w:p>
      <w:pPr>
        <w:pStyle w:val="2"/>
        <w:rPr>
          <w:rFonts w:hint="eastAsia"/>
        </w:rPr>
      </w:pPr>
    </w:p>
    <w:p>
      <w:pPr>
        <w:pStyle w:val="2"/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pStyle w:val="2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言语理解高频成语（重要）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1.南辕北辙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“辕”是车杠;“辙”是车轮在路上留下的痕迹。指要到南方去，却驾着车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往北走。比喻行动和目的相反。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2.理所当然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理：道理，情理;当：应当;然：这样。按道理应当这样，含有完全合理。不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容怀疑的意思。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3.大相径庭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径：门外的路;庭：门院里的地。后来用“大相径庭”表示彼此相差很远或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矛盾很大。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4.一蹴而就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蹴：踏;就：成功。踏一步就成功。比喻事情轻而易举，一下子就成功。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5.按部就班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部、班：门类，次序;就：归于。原指写文章按照内容需要来安排章节、选</w:t>
      </w:r>
    </w:p>
    <w:p>
      <w:pPr>
        <w:pStyle w:val="2"/>
        <w:rPr>
          <w:rFonts w:hint="eastAsia"/>
        </w:rPr>
      </w:pPr>
      <w:r>
        <w:rPr>
          <w:rFonts w:hint="eastAsia"/>
        </w:rPr>
        <w:t>词、定句。后多指做事按照一定的步骤、顺序进行。也指按老规矩办事，缺乏创新精</w:t>
      </w:r>
    </w:p>
    <w:p>
      <w:pPr>
        <w:pStyle w:val="2"/>
        <w:rPr>
          <w:rFonts w:hint="eastAsia"/>
        </w:rPr>
      </w:pPr>
      <w:r>
        <w:rPr>
          <w:rFonts w:hint="eastAsia"/>
        </w:rPr>
        <w:t>神。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6.无所适从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适：往;从：跟随。(1)指不知听从哪一个好。(2)指不知怎么办才好。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7.推陈出新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推:除掉，去除，淘汰; 陈：陈旧的;新：好的、新的。去掉旧事物的糟粕，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取其精华，并使它向新的方向发展(多指继承文化遗产)。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8.无可厚非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厚：深重;非：非议，否定。不能过分责备。指说话做事虽有缺点，但还有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可取之处，应予谅解。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9.人迹罕至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罕：少。人很少到达。指荒凉偏僻的地方很少有人来过。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10.不负众望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负：辜负;众：众人;望：期望。不辜负大家的期望。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11.不孚众望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孚：信服。不能使大家信服，未符合大家的期望。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12.众说纷纭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纷纭：多而杂乱。人多嘴杂，各有各的说法，议论纷纷。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13.层出不穷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层：重复;穷：尽。接连不断地出现，没有穷尽。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14.标新立异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标：用文字或其他手段表明;立：建立，树立;异：特别、奇异。独创新意，</w:t>
      </w:r>
    </w:p>
    <w:p>
      <w:pPr>
        <w:pStyle w:val="2"/>
        <w:rPr>
          <w:rFonts w:hint="eastAsia"/>
        </w:rPr>
      </w:pPr>
      <w:r>
        <w:rPr>
          <w:rFonts w:hint="eastAsia"/>
        </w:rPr>
        <w:t>理论与众不同。后指提出新奇的主张显示与众不同。也指敢于打破陈规陋习，解放思</w:t>
      </w:r>
    </w:p>
    <w:p>
      <w:pPr>
        <w:pStyle w:val="2"/>
        <w:rPr>
          <w:rFonts w:hint="eastAsia"/>
        </w:rPr>
      </w:pPr>
      <w:r>
        <w:rPr>
          <w:rFonts w:hint="eastAsia"/>
        </w:rPr>
        <w:t>想，进行革新创造。褒义时指的是很有创新，创意得到认可，脱俗出众。贬义时指的</w:t>
      </w:r>
    </w:p>
    <w:p>
      <w:pPr>
        <w:pStyle w:val="2"/>
        <w:rPr>
          <w:rFonts w:hint="eastAsia"/>
        </w:rPr>
      </w:pPr>
      <w:r>
        <w:rPr>
          <w:rFonts w:hint="eastAsia"/>
        </w:rPr>
        <w:t>是故意做出与众不同，而这种创新却没有被认可时呈现贬义。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15.矢志不渝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矢，箭;志，意志、志向;渝，改变、违背。坚定的意志像射出去的弓箭一样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不会改变，表示永远不变心。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16.针锋相对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针锋：针尖。针尖对针尖。比喻双方策略、观点及行动等尖锐对立。也比喻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在争辩或斗争中针对对方的论点或行为有力的回击。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17.精益求精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精：完美;益：更加;求：追求。事物已经非常出色了，却还要追求更加完美，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好了还求更好。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18.变幻莫测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幻：变化;变幻：经常的不规则地变化;测：捉摸;莫测：不能预料。指事物变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化迅速，捉摸不定，变化多端，难以揣测。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19.嗤之以鼻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嗤：讥笑。用鼻子吭声冷笑。表示轻蔑或看不起。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20.循规蹈矩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循、蹈：遵循，依照;规、矩是定方圆的标准工具，借指行为的准则。原指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遵守规矩，不敢违反。现也指拘守旧准则，不敢稍做变动。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21.独树一帜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树：树立;帜：旗帜。单独树起一面旗帜。比喻自成一家。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22.扑朔迷离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扑朔：扑腾的意思。原指难辨雌雄的兔子，比喻辨认不清男女。后来形容事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情错综复杂，不容易看清真相。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23.兢兢业业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兢兢：形容小心谨慎;业业：畏惧的样子。形容做事小心谨慎;认真踏实。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24.独一无二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指没有相同的或没有可以相比的。形容十分稀少。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25.以偏概全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以：用;偏：片面;概：概括;全：全部。用片面的观点看待整体问题。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26.应运而生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应：顺应;运：原指天命，泛指时机。旧指应天命而产生。现指适应时机而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27.异彩纷呈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异彩：新奇的，特别的;纷呈：繁多，杂乱，表示色彩艳丽。比喻突出的成</w:t>
      </w:r>
    </w:p>
    <w:p>
      <w:pPr>
        <w:pStyle w:val="2"/>
        <w:rPr>
          <w:rFonts w:hint="eastAsia"/>
        </w:rPr>
      </w:pPr>
      <w:r>
        <w:rPr>
          <w:rFonts w:hint="eastAsia"/>
        </w:rPr>
        <w:t>就或表现。(是指在这个时期,不仅出现了许多过去从来没有过的新事物,同时也出现了</w:t>
      </w:r>
    </w:p>
    <w:p>
      <w:pPr>
        <w:pStyle w:val="2"/>
        <w:rPr>
          <w:rFonts w:hint="eastAsia"/>
        </w:rPr>
      </w:pPr>
      <w:r>
        <w:rPr>
          <w:rFonts w:hint="eastAsia"/>
        </w:rPr>
        <w:t>许多过去没有过,今后也不会有的具有过渡性特点的奇特事物。)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28.殊途同归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殊：不同，差异;途：道路，方式。通过不同的途径，到达同一个目的地。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比喻采取不同的方法而得到相同的结果。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29.大行其道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原指某种学术、道术正在盛行、流行。现指某种新潮事物流行、盛行，成为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一种风尚。另指，对一些霸道事物的不满的形容词。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30.莫衷一是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莫：不能;衷：折衷，断定;是：对。意思是不知哪个是正确的。形容意见分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歧，没有一致的看法。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31.历久弥新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弥：更加(同欲盖弥彰的弥);“新”视不同语境而有不同的具体含义，如与“旧”</w:t>
      </w:r>
    </w:p>
    <w:p>
      <w:pPr>
        <w:pStyle w:val="2"/>
        <w:rPr>
          <w:rFonts w:hint="eastAsia"/>
        </w:rPr>
      </w:pPr>
      <w:r>
        <w:rPr>
          <w:rFonts w:hint="eastAsia"/>
        </w:rPr>
        <w:t>相对、与“老”相对、新鲜等。指经历长久的时间而更加鲜活，更加有活力，更显价</w:t>
      </w:r>
    </w:p>
    <w:p>
      <w:pPr>
        <w:pStyle w:val="2"/>
        <w:rPr>
          <w:rFonts w:hint="eastAsia"/>
        </w:rPr>
      </w:pPr>
      <w:r>
        <w:rPr>
          <w:rFonts w:hint="eastAsia"/>
        </w:rPr>
        <w:t>值。或者是指一样东西不因时间而变旧，变腐，反而更加有活力，更显价值，比新的</w:t>
      </w:r>
    </w:p>
    <w:p>
      <w:pPr>
        <w:pStyle w:val="2"/>
        <w:rPr>
          <w:rFonts w:hint="eastAsia"/>
        </w:rPr>
      </w:pPr>
      <w:r>
        <w:rPr>
          <w:rFonts w:hint="eastAsia"/>
        </w:rPr>
        <w:t>还要好。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32.屡见不鲜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"屡，屡次，多次，常常;鲜：新鲜，新奇。常常看见，并不新奇。又作“数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见不鲜”。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33.琳琅满目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琳：美玉;琅：一种玉石;琳琅：美玉，比喻优美珍贵的东西。比喻各种美好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的东西很多(多指书籍或工艺品)。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34.举重若轻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举起沉重的东西像是在摆弄轻的东西。比喻能力强，能够轻松地胜任繁重的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工作或处理困难的问题。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35.此消彼长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就是这个下降，那个上升的意思。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36.林林总总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林林:众多的样子;总总:众多而杂乱的样子。形容杂乱众多。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37.无济于事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济：补益，帮助。对事情没有什么帮助或益处。比喻解决不了问题，没有办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38.高瞻远瞩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高瞻：站在高处看;瞩：注意地看。站得高，看得远。比喻眼光远大。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39.相辅相成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辅：辅助，帮助。指两件事物互相配合，互相补充，缺一不可。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40.浮光掠影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浮光：水面上的反光;掠影：一闪而过的影子。比喻观察不细致或印象很不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深刻，像水上的反光和一闪而过的影子，一晃就过去了。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41.顾此失彼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彼：那个。顾了这个，丢了那个。形容不能全面照顾。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42.方兴未艾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方：正在;兴：起始，兴起;艾：停止，完结。事物正在发展，还没有停止。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多形容新生事物正在蓬勃发展。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43.见仁见智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对同一个问题，不同的人从不同的立场或角度有不同的看法。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44.未雨绸缪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绸缪：修缮。趁着天没下雨，先修缮房屋门窗，比喻事先做好准备工作，预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防不必要的事发生。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45.得不偿失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偿：抵得上。所得的利益抵偿不了所受的损失。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46.昙花一现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比喻美好的事物或景象出现了一下，很快就消失。也比喻稀有的事物或显赫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的人物只出现一会儿就消失了。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47.居安思危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居：处于，处在;思：想，考虑。处在安乐的环境中，要想到可能有的危险。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指要提高警惕，防止祸患。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48.优柔寡断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优柔：犹豫不决;寡：少。指做事犹豫，缺乏决断。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49.随心所欲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随：随从，依从;欲：想要，希望。一切都由着自己的心意，想怎么做就怎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么做。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50.振聋发聩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聩：天生耳聋，引申为不明事理。声音很大，使耳聋的人也听得见。比喻用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语言文字唤醒糊涂麻木的人，使他们清醒过来。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51.有的放矢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的：箭靶子;矢：箭。放箭要对准靶子。比喻说话做事有针对性。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52.望尘莫及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尘：尘土;莫：不;及：赶上。只望见走在前面的人带起的尘土而追赶不上。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比喻远远落后。 多用于表示对人钦佩的自谦语。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53.孜孜不倦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孜孜：也作“孳孳”，勤勉，坚持不懈的样子;不倦：不知疲倦。指工作或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学习勤奋刻苦，不知疲倦。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54.削足适履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适：适应;履：鞋。因为鞋小脚大，就把脚削去一块来凑和鞋的大小。比喻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不合理的牵就凑合或不顾具体条件，生搬硬套。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55.当务之急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当：当前;务：应该做的事。当前任务中最急切要办的事。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56.危在旦夕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危，危险;旦夕：早晨和晚上，形容时间短。形容危险就在眼前。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57.一目了然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目：看;了然：清楚，明白。一眼就看得很清楚。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58.锦上添花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在锦上再绣花。比喻好上加好，美上添美。引申比喻在原有成就的基础上进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一步完善。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59.迫在眉睫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形容事情已到眼前，情势十分紧迫。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60.舍本逐末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舍：舍弃;逐：追求。抛弃根本的、主要的，而去追求枝节的、次要的。比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喻不抓根本环节，而只在枝节问题上下功夫。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61.曲高和寡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曲调高深，能跟着唱的人就少。旧指知音难得。现比喻言论或作品不通俗，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能了解的人很少。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62.墨守成规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墨守：战国时墨翟善于守城;成规：现成的或久已通行的规则、方法。指思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想保守，守着老规矩不肯改变。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63.绝无仅有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绝：绝对。只有一个，再没有别的。形容非常少有、极为稀有。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64.不可或缺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非常重要，无法替代或缺少的，稍微缺少一点点都不可以。比喻一点也不能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缺少。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65.不可多得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得：得到，获得。形容非常稀少，很难得到(多指人才或稀有物品)。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66.比比皆是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比比：处处;皆：全，都。到处都是，形容极其常见。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67.水到渠成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渠：水道。水流到的地方自然形成一条水道。比喻条件成熟，事情自然会成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68.势在必行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行：做。从事情发展的趋势看，必须采取行动。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69.掩耳盗铃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掩：遮蔽，遮盖;盗：偷。自己把自己的耳朵捂住偷铃铛，以为自己听不见，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别人也不会听见。比喻自欺欺人。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70.杀鸡取卵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卵：蛋。为了要得到鸡蛋，不惜把鸡杀了。比喻贪图眼前的好处而不顾长远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利益。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71.背道而驰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背：背向;道：道路;驰：奔跑。朝相反的方向跑去。比喻彼此的方向和目的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完全相反或背离正确的目标，朝相反方向走。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72.错综复杂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错：交叉，交错;综：合在一起;错综：纵横交叉。交错综合，重复杂乱。形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容头绪繁多，情况复杂。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73.差强人意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差：尚，略;强：振奋。勉强使人满意。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74.走马观花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走马：骑着马跑。骑在奔跑的马上看花，不会看得很清楚。原形容事情如意，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心境愉快。后多指大略地观察一下。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75.耳熟能详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指听得多了，能够说得很清楚、很详细。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76.各自为政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指各自在职权范围内按照自己的主张行事，不互相配合。比喻不考虑全局，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各搞一套。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77.如出一辙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辙：车轮碾轧的痕迹。好像出自同一个车辙。比喻两件事情非常相似。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78.纸上谈兵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在纸面上谈论打仗。比喻空谈理论，不能解决实际问题。也比喻空谈不能成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79.人云亦云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云：说;亦：也。人家怎么说，自己也跟着怎么说。指没有主见，只会随声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为现实。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附和。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80.源远流长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源头很远，水流很长。比喻历史悠久。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81.缘木求鱼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缘木：爬树。爬到树上去找鱼。比喻方向或办法不对头，不可能达到目的。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82.五花八门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原指“五花阵”与“八门阵”，这是古代兵法中的阵名，后又把它用作比喻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各行各业的暗语。现常比喻事物繁多，变化莫测。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83.郁郁葱葱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郁郁：草木茂盛的样子。葱葱：草木青翠欲滴、十分茂盛的样子。形容草木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苍翠茂盛。也形容气势美好蓬勃，生机勃勃的样子。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84.游刃有余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游：运转;刃：刀口;余：余地。刀刃运转于骨节空隙中，有回旋的余地。比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喻技术熟练，经验丰富，解决问题毫不费力。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85.深入浅出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由“深入显出”演化而来。指讲话或文章的内容深刻，语言文字却浅显易懂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或内容或道理很深刻，但表达得浅显通俗。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86.异想天开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异：奇异、离奇;天开：把天弄开。比喻荒唐离奇，想象着根本不可能实现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的事。还比喻超强的想象力。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87.休戚与共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休：欢乐，吉庆;戚：悲哀，忧愁。忧喜、祸福彼此共同承担。 形容关系密</w:t>
      </w:r>
    </w:p>
    <w:p>
      <w:pPr>
        <w:pStyle w:val="2"/>
        <w:rPr>
          <w:rFonts w:hint="eastAsia"/>
        </w:rPr>
      </w:pPr>
      <w:r>
        <w:rPr>
          <w:rFonts w:hint="eastAsia"/>
        </w:rPr>
        <w:t>切，利害相同。同欢乐共悲哀。与“患难与共”(共同承担危险和困难。形容彼此之</w:t>
      </w:r>
    </w:p>
    <w:p>
      <w:pPr>
        <w:pStyle w:val="2"/>
        <w:rPr>
          <w:rFonts w:hint="eastAsia"/>
        </w:rPr>
      </w:pPr>
      <w:r>
        <w:rPr>
          <w:rFonts w:hint="eastAsia"/>
        </w:rPr>
        <w:t>间关系密切，利害一致)相同。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88.声名鹊起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形容知名度迅速提高。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89.源源不断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形容接连不断、连绵不绝。多用于事物，而少用于人。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90.信手拈来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信手：随手;拈：用手指捏取东西。随手拿来。多指写文章时能自由纯熟得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选用词语或应用典故，用不着怎么思考。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91.日新月异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新：更新;异：不同。每天都在更新，每月都有变化。指发展或进步迅速，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不断出现新事物、新气象。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92.欣欣向荣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欣欣：生机勃勃的样子;荣：茂盛。形容草木长得茂盛。比喻事业蓬勃发展。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93.今非昔比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今：现在;昔：过去。现在不是过去能比得上的。多指形势、自然面貌等发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生了巨大的变化。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94.取长补短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吸取别人的长处，来弥补自己的不足之处。也泛指在同类事物中吸取这个的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长处来弥补那个的短处。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95.五彩缤纷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五彩：各种颜色;缤纷：繁多交错的样子。指颜色繁多，色彩绚丽，十分好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看的样子。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96.唾手可得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唾手：往手上吐唾沫。动手就可以取得。比喻极容易得到。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97.得天独厚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天：天然，自然;厚：优厚。意为独具特别优越的天然条件，泛指所处的环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境具有的条件特别好，也指人的天赋、机遇非常好。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98.随波逐流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逐：追随。随着波浪起伏，跟着流水漂荡。比喻没有坚定的立场，缺乏判断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是非的能力，只能随着别人走。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99.顺其自然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“顺其”就是不主动,听之任之;顺：服从,不违背,顺从;其：无非是指他;自然：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是没有经过人为的手段,而使其保持自身的物质。遵循自然的规律展开行动。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100.妇孺皆知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孺：小孩;皆：全、都。妇女和小孩都知道。指某件事物众所周知，流传得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很广。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101.融会贯通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融会：融合领会;贯通：贯穿前后。把各方面的知识和道理融化汇合，得到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全面透彻的理解。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102.坚韧不拔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韧：有韧性;拔：动摇，改变。形容信念坚定，意志顽强，不可动摇。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103.任劳任怨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任：担当，经受。不怕吃苦，也不怕招怨。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104.各有千秋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千秋：千年，引伸为久远。各有各的存在的价值。比喻各人有各人的长处，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各人有各人的特色。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105.举棋不定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拿着棋子，不知下哪一着才好。比喻犹豫不决，拿不定主意。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106.名实不符(副)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名：名称;副：相称，相符合。名声和实际不相符。指空有虚名。又作“名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不副实”。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107.门庭冷落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门：宫门，家门;庭：朝廷，庭院。形容十分冷落，宾客稀少。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108.如履薄冰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履：践、踩在上面。像走在薄冰上一样。比喻行事极为谨慎，存有戒心。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109.眼花缭乱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缭乱：纷乱。看着复杂纷繁的东西而感到迷乱。也比喻事物复杂，无法辨清。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110.泾渭分明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泾河水清，渭河水浑，泾河的水流入渭河时，清浊不混。比喻界限清楚或是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非分明。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111.独具匠心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匠心：巧妙的心思。具有独特的巧妙心思。多指技术或艺术方面有创造性。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也作“别具匠心”。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112.岌岌可危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岌岌：山高陡峭，就要倒下的样子。形容非常危险，快要倾覆或灭亡。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113.妙趣横生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横生：层出不穷地表露。洋溢着美妙的意趣(多指语言、文章或美术作品)。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114.微言大义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微言：精当而含义深远的话;大义：本指经书的要义，后指大道理。包含在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精微语言里的深刻的道理。含蓄微妙的言语,精深切要的义理。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115.浮想联翩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浮想：漂浮变幻的想象;联翩：鸟飞的样子，形容连续不断。飘浮不定的想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象不断涌现出来。形容思绪活跃。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116.丰富多彩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丰富：许多;彩：神态，花色。形容内容丰富，花色繁多。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117.纷繁芜杂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纷繁: 多而复杂;芜杂: 杂乱，没有条理。多而杂乱，没有条理。形容文章内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容芜杂，没有条理，或者是事情杂乱无章，没有头绪。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118.斗志昂扬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昂扬：情绪高涨。斗争的意志旺盛。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119.首当其冲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当：承当，承受;冲：要冲，交通要道。比喻最先受到攻击或遭到灾难。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120.措手不及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措手：着手处理。不及：来不及动手应付。指事出意外，一时无法对付。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121.踌躇满志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踌躇：从容自得的样子;满：满足;志：志愿。形容对自己取得的成就非常得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122.持之以恒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持 ：坚持，面对;之：代词，泛指某件事情或某事物;以：用来;恒：指恒心。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面对任何事情恒心对待，长久坚持下去。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123.朝气蓬勃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朝，早上;蓬勃，旺盛的样子。形容充满了生命和活力的样子。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124.自然而然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自由发展，必然这样。指非人力干预而自然如此。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125.博采众长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博：广泛(多、广);博采：广泛搜集采纳;长：长处，优势。广泛采纳众人的长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处及各方面的优点。或从多方面吸取各家的长处。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126.别出心裁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别：另外;心裁：心中的设计、筹划。另有一种构思或设计。指想出的办法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与众不同。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127.信口开河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信口：随口;开河：说话时嘴唇张合。比喻随口乱说一气。指说话没有根据，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不可靠。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128.如日中天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比喻事物正发展到十分兴盛的阶段。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129.绞尽脑汁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绞：费尽，用心思考;尽：完的意思，就是用尽、用完。形容苦思积虑，费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尽脑筋，想尽办法。费尽心思去思考一件事情。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130.寥寥无几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寥寥：稀少。非常稀少，没有几个。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131.吹毛求疵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求：寻找，查找;疵：缺点。吹开皮上的毛，寻找里面的毛病。比喻故意挑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剔别人的缺点，寻找差错。也指细致到繁琐、挑剔的地步。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132.革故鼎新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革：改变，革除;故：旧的;鼎：更新。指去除旧的，建立新的。革除旧弊,创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立新制。多指改朝换代或重大变革等。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133.相去甚远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相：相差;去:距离;甚:很;远:大。互相之间存在很大差异和距离。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134.断章取义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断：截取;章：篇章。指不顾全篇文章或谈话的内容，孤立地取其中的一段</w:t>
      </w:r>
    </w:p>
    <w:p>
      <w:pPr>
        <w:pStyle w:val="2"/>
        <w:rPr>
          <w:rFonts w:hint="eastAsia"/>
        </w:rPr>
      </w:pPr>
      <w:r>
        <w:rPr>
          <w:rFonts w:hint="eastAsia"/>
        </w:rPr>
        <w:t>或一句的意思。指引用与原意不符。原指只截取《诗经》中的某一篇章的诗句来表带</w:t>
      </w:r>
    </w:p>
    <w:p>
      <w:pPr>
        <w:pStyle w:val="2"/>
        <w:rPr>
          <w:rFonts w:hint="eastAsia"/>
        </w:rPr>
      </w:pPr>
      <w:r>
        <w:rPr>
          <w:rFonts w:hint="eastAsia"/>
        </w:rPr>
        <w:t>自己的意见，而不顾及所引诗篇的原意，或指不顾全篇文章或谈话的内容，孤立地取</w:t>
      </w:r>
    </w:p>
    <w:p>
      <w:pPr>
        <w:pStyle w:val="2"/>
        <w:rPr>
          <w:rFonts w:hint="eastAsia"/>
        </w:rPr>
      </w:pPr>
      <w:r>
        <w:rPr>
          <w:rFonts w:hint="eastAsia"/>
        </w:rPr>
        <w:t>其中的一段或一句的意思。指引用与原意不符。后来比喻征引别人的文章、言论时，</w:t>
      </w:r>
    </w:p>
    <w:p>
      <w:pPr>
        <w:pStyle w:val="2"/>
        <w:rPr>
          <w:rFonts w:hint="eastAsia"/>
        </w:rPr>
      </w:pPr>
      <w:r>
        <w:rPr>
          <w:rFonts w:hint="eastAsia"/>
        </w:rPr>
        <w:t>只取与自己意见相合的部分。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135.不拘一格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拘：拘泥;限制;格：规格;格局。指不局限于一种规格或一个格局。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136.毋庸置疑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毋庸：不必。事实明显或理由充分，不必怀疑，根本就没有怀疑的余地。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137.费尽心机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心机：计谋。挖空心思，想尽办法。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138.巧夺天工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夺：胜过;巧：精巧。本义：精巧的人工胜过天然。形容技艺极其精巧，多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指工艺品。(不能指天然形成的事物)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139.如鱼得水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好像鱼得到水一样。比喻得到跟自己十分投合的人或对自己很合适的环境。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140.臻于佳境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臻：到，到达。逐渐地进入好的境界。指达到最佳境界。形容状态极佳或解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决问题非常轻松。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141.事与愿违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事实与愿望相反。指原来打算做的事没能做到。指事情没能按照预想的方向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发展。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142.一成不变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成：制定，形成。一经形成，不再改变。指守旧不变或固守陈法。形容连一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点变化都没有。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143.不言而喻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喻：了解，明白。不用说话就能明白。形容道理很明显。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144.任重道远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任：负担;道：路途。担子很重，路很远。比喻责任重大，要经历长期的奋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145.有目共睹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睹：看见。指非常明显，谁都看得见。形容极其明显。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146.谈虎色变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色：脸色。原指被老虎咬过的人才真正知道虎的厉害。后比喻一提到自己害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怕的事就情绪紧张起来。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147.神秘莫测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非常神秘,难以推测。常用来形容一些不可理解或使人摸不透高深得无法揣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测的事物或现象。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148.江河日下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江河的水一天天地向下流。比喻情况一天天地坏下去。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149.唯我独尊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原为佛家语，称颂释迦牟尼最高贵、最伟大。现指认为只有自己最了不起。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形容极端自高自大。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150.置若罔闻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置：放;若：好像;罔：没有;闻：听见。放在一边不管，好像没有听见一样;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形容听见了而不加理睬。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151.苦心孤诣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孤诣：别人所达不到的。指苦心钻研，到了别人所达不到的地步。也指为寻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求解决问题的办法而煞费苦心。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152.举足轻重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只要脚稍微移动一下，就会影响两边的轻重。指处于重要地位，一举一动都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足以影响全局。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153.休戚相关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休：喜悦、吉利;戚：忧愁、悲哀。忧喜、祸福彼此相关联。形容关系密切，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利害相关。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154.进退维谷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维：是;谷：穷尽，指困境。无论是进还是退，都是处在困境之中。形容处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境艰难，进退两难。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155.势如破竹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势：气势，威力。形势就像劈竹子，头上几节破开以后，下面各节顺着刀势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就分开了。比喻作战或工作节节胜利，毫无阻碍。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156.必不可少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绝对需要的;不可缺少的。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157.急于求成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急：急切。急着要取得成功。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158.不屑一顾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不屑：认为不值得;顾：回头看。不值得一看，表示轻视看不起。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159.大张旗鼓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张：陈设，展示;旗鼓：旗帜和战鼓。形容进攻的声势和规模很大。也形容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群众活动声势和规模很大。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160.特立独行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特：独特;立：立身。形容人的志行高洁，不同流俗。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161.偷梁换柱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意为玩弄手法、暗中改换内容，以达到蒙混欺骗的目的。军事上是说与别的</w:t>
      </w:r>
    </w:p>
    <w:p>
      <w:pPr>
        <w:pStyle w:val="2"/>
        <w:rPr>
          <w:rFonts w:hint="eastAsia"/>
        </w:rPr>
      </w:pPr>
      <w:r>
        <w:rPr>
          <w:rFonts w:hint="eastAsia"/>
        </w:rPr>
        <w:t>军队联合作战时，暗中抽换其主力，使作战失利，以乘机吞并之。比喻暗中玩弄手法，</w:t>
      </w:r>
    </w:p>
    <w:p>
      <w:pPr>
        <w:pStyle w:val="2"/>
        <w:rPr>
          <w:rFonts w:hint="eastAsia"/>
        </w:rPr>
      </w:pPr>
      <w:r>
        <w:rPr>
          <w:rFonts w:hint="eastAsia"/>
        </w:rPr>
        <w:t>以假代真，以劣代优。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162.抱残守缺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抱着残缺陈旧的东西不放。形容思想保守，不求改进。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163.一览无余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览：看;余：剩余。一眼看去，所有的景物全看见了。形容建筑物的结构没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有曲折变化，或诗文内容平淡，没有回味。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164.截然相反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截然：界限分明的样子;相反：完全相反的意思。通常用于形容事物或事件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毫无共同之处，截然不同。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165.一筹莫展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筹：筹划、计谋;展：施展。一点计策也施展不出，一点办法也想不出来。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166.适得其反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适：正，恰好。恰恰得到与预期相反的结果。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167.纷繁复杂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丛生的杂草多而乱。形容内容、文字或种类繁多杂乱。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168.瞬息万变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瞬：一眨眼;息：呼吸。在极短的时间内就有很多变化。形容变化很多很快。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169.空穴来风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原意为有了洞穴才有风进来，比喻消息和传说不是完全没有原因的。现已多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用该成语相反意思，即用来指消息和传说毫无根据。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170.坚忍不拔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形容在艰苦困难的情况下意志和信念坚定，毫不动摇。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171.平淡无奇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奇：特殊。平平淡淡，没有什么显著的、出色的或奇特的地方。 指事物或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诗文平平常常，没有吸引人的地方。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172.偃旗息鼓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偃：仰卧，引申为倒下。放倒军旗,停敲战鼓。指秘密行军，不暴露目标。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现多指停止战斗，也比喻停止批评和攻击。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173.循序渐进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指学习工作等按照一定的步骤逐渐深入或提高。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174.充耳不闻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充：塞住。塞住耳朵不听。形容有意不听别人的意见。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175.名不副实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副：相称，符合。名声或名义和实际不相符。指空有虚名。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176.以管窥天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管：竹管;窥：从小孔或缝隙里看。通过竹管子的孔看天。比喻见闻狭隘或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看事片面。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177.因地制宜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因：依据;制：制定;宜：适当的措施。根据各地的具体情况，制定适宜的办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178.烟消云散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象烟云消散一样。比喻事物消失得干干净净。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179.啼笑皆非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啼：哭;皆非：都不是。哭也不是，笑也不是，不知如何才好。形容处境尴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尬或既令人难受又令人发笑的行为。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180.匪夷所思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匪：通“非”，不是;夷：平，平坦，平安。指言谈行动离奇古怪，超出常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情，不是一般人根据常理所能想象的。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181.秘而不宣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宣：公开说出。保守秘密，不肯宣布。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182.势不可挡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来势迅猛，不可抵挡。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183.根深蒂固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蒂：瓜、果和茎、枝相连的部分;固：牢固。比喻基础牢固，不易动摇。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184.等量齐观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等：同等;量：衡量，估量;齐：一齐，同样。指对有差别的事物同等看待。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185.难以为继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难于继续下去。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186.捉襟见肘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拉一拉衣襟，就露出臂肘。形容衣服破烂。比喻顾此失彼，穷于应付。在现</w:t>
      </w:r>
    </w:p>
    <w:p>
      <w:pPr>
        <w:pStyle w:val="2"/>
        <w:rPr>
          <w:rFonts w:hint="eastAsia"/>
        </w:rPr>
      </w:pPr>
      <w:r>
        <w:rPr>
          <w:rFonts w:hint="eastAsia"/>
        </w:rPr>
        <w:t>代汉语中，捉襟见肘可比喻成资金、物质条件，以及能力上的匮乏或欠缺，有时还指</w:t>
      </w:r>
    </w:p>
    <w:p>
      <w:pPr>
        <w:pStyle w:val="2"/>
        <w:rPr>
          <w:rFonts w:hint="eastAsia"/>
        </w:rPr>
      </w:pPr>
      <w:r>
        <w:rPr>
          <w:rFonts w:hint="eastAsia"/>
        </w:rPr>
        <w:t>某件事物的不完善。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187.守株待兔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株：露出地面的树根。原比喻企图不经过努力而得到成功的侥幸心理。现也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比喻死守狭隘经验，不知变通。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188.司空见惯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看惯了就不觉得奇怪。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189.如数家珍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好像数自己家藏的珍宝那样清楚。比喻对所讲的事情十分熟悉。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190.赏心悦目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赏：看;心：心情;悦：舒服。指因欣赏美好的事物而心情舒畅。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191.盘根错节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盘：弯曲;错：交错;节：枝节。树根盘绕，枝节交错。比喻事情复杂，纠缠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192.名副其实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副：符合，彼此相称;其：指示代词，相当于“那”“那个”;实：实际。名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声或名义和实际相符。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193.力不从心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力：力量，能力;从：依从，顺从。心里想做某事，但是力量不够。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194.刻不容缓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刻：片刻;容：容许;不：不允许;缓：延缓，耽搁。比喻情势紧迫，一刻也不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允许拖延。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195.回天乏术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回天：比喻力量大，能移转极难挽回的时势;乏术：缺少方法。比喻局势或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病情严重，已无法挽救。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196.自力更生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更生：重新获得生命，比喻兴建事业。形容依靠自己的力量把事情办起来。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197.殚精竭虑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殚：竭尽;虑：思虑。形容耗尽精力，费尽心思。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198.脚踏实地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比喻做事踏实、实事求是、认真、自信、不虚浮、不浮躁。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199.粗制滥造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滥：过多，不加节制。写文章或做东西马虎草率，只求数量，不顾质量。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200.显而易见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显：明显。形容事情或道理很明显，极容易看清。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201.万无一失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失：差错。指非常有把握，绝对不会出差错。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202.叹为观止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叹：赞叹;止：停止;观止：看到这里就停止。形容赞叹观赏的对象精妙之极、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完美之至。也说“叹观止矣”“叹而观止”。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203.枉费心机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枉：白白地;心机：心思;计谋。白白地耗费心思。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204.敷衍了事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敷衍：做事不认真;了：完。指办事马马虎虎，只求应付过去就算完事。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205.委曲求全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委曲：曲意迁就。勉强迁就，以求保全。也指为了顾全大局而让步。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206.沧海一粟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粟：谷子，即小米。大海里的一粒谷子。比喻非常渺小。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207.前功尽弃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功：功劳;尽：完全;弃：丢失。以前的功劳全部丢失。也指以前的努力全部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白费。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208.天差地别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形容两种或多种事物之间的差距很大,就像天和地之间的距离一样。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209.独善其身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独：唯独;善：好，维护。原意是做不上官就修养好自身。现指只顾自己，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不管别人。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210.明哲保身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明智的人善于保全自己。现指因怕连累自己而回避原则斗争的处世态度。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211.齐头并进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多方面同时前进。多形容几件事情或几项工作同时进行。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212.无与伦比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伦比：类比，匹敌。指事物非常完美，没有能跟它相比的。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213.难能可贵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难能：极难做到。指不容易做到的事居然能做到，非常可贵。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214.风生水起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现在比喻事情做的特别好,一定的时间里就发展的特别快,能迅速壮大起来。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215.口若悬河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若：如,像;悬河：瀑布、倾泻的激流。讲话像瀑布倾泻，滔滔不绝。形容能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说会辩，口才很好，口齿伶俐。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216.毋庸讳言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指用不着隐讳，可以直说的内容。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217.积重难返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重：程度深。返：回转。经过长时间形成的思想作风或习惯，很难改变。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218.自欺欺人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欺骗自己，也欺骗别人。用自己也不相信的去欺骗别人。形容别有用心或虚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伪无力的欺骗行为。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219.昭然若揭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昭然：明显、显著的样子;揭：原意为高举，现也指揭开。形容真相全部暴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露，一切都明明白白。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220.波澜不惊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现比喻局面平静、形势平稳，没有什么变化或曲折。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221.至关重要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相当地重要，在要紧关头是不可缺少的，比喻最重要的。是解决问题时的关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键点。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222.心无旁骛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旁：另外的;骛：追求。心思没有另外的追求。形容心思集中，专心致志。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223.自以为是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总以为自己是对的。认为自己的观点和做法都正确，不接受他人意见，形容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主观，不虚心。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224.无能为力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不能施展力量。指使不上劲或没有能力去做好某件事情、解决某个问题。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225.废寝忘食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废：停止。顾不得睡觉，忘记了吃饭。形容专心努力。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226.固步自封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比喻守着老一套，不求进步。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227.稳扎稳打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扎：安营。稳当而有把握地打击敌人。比喻有把握、有步骤地工作。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228.津津乐道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津津：兴趣浓厚的样子;乐：开心;道：说。形容对这件事十分地感兴趣，很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感兴趣地谈论。强调的事说个不停。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229.不言自明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指不用表述就能知道这个动作、语句、文章的意思，浅显易懂。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230.全然隔绝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阻隔,分隔断绝;与外界完全隔绝。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231.神情自若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自若：自然，不变常态。神情态度仍和原来一样，十分自然。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232.远见卓识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卓：高超;识：见识。有远大的眼光和卓越的见解。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233.代人捉刀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捉刀：代别人写文章。指代别人做事，多指写文章。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234.独断专行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专行：按个人的意思办事。行事专断，不考虑别人的意见。形容作风不民主。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235.至理名言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至理：最正确的道理;名言：精辟，有价值的话。最正确的道理，最精辟的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言论。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236.长盛不衰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指长时间保持旺盛的势头。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237.语焉不详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指虽然提到了，但说得不详细。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238.蜻蜓点水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指蜻蜓在水面飞行时用尾部轻触水面的动作。比喻做事肤浅不深入。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239.各执一端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指每个人都坚持自己的意见。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240.聚精会神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指集中注意力地看。原指集思广益。后形容专心致志，注意力高度集中的样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子。没有分神，比喻没有开小差。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241.备受瞩目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指很受到别人的关注，是别人关注的焦点。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242.意犹未尽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指还没有尽兴。一般被用来形容一些小型活动的感想，比如旅行、读书、吃</w:t>
      </w:r>
    </w:p>
    <w:p>
      <w:pPr>
        <w:pStyle w:val="2"/>
        <w:rPr>
          <w:rFonts w:hint="eastAsia"/>
        </w:rPr>
      </w:pPr>
      <w:r>
        <w:rPr>
          <w:rFonts w:hint="eastAsia"/>
        </w:rPr>
        <w:t>饭等，形容该活动给人的感觉很好，结束之后还没有尽兴。对某种事物或吃的东西觉</w:t>
      </w:r>
    </w:p>
    <w:p>
      <w:pPr>
        <w:pStyle w:val="2"/>
        <w:rPr>
          <w:rFonts w:hint="eastAsia"/>
        </w:rPr>
      </w:pPr>
      <w:r>
        <w:rPr>
          <w:rFonts w:hint="eastAsia"/>
        </w:rPr>
        <w:t>得还没过足瘾，还想再来一次。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243.予取予求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指从我这里取求，现用来表示任意求取，取索无厌。也指随心所欲。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244.百折不挠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折：挫折;挠：弯曲。无论受到多少挫折都不退缩，形容意志坚强。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245.战战兢兢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战战：害怕，恐惧的样子;兢兢：小心谨慎的样子。形容因非常害怕而微微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发抖的样子。也形容做事非常谨慎小心。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246.天造地设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造：制作;设：安排。指事物自然形成，合乎理想，不必再加人工。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247.言之凿凿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凿凿：确实。形容说得非常确实。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248.雪中送炭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在下雪天给人送炭取暖。比喻在别人急需时给以物质上或精神上的帮助。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249.自成一体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在客观规律的环境下,自然形成的一种风格和流派,或自发形成的一种形式。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250.脱胎换骨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原为道教修炼用语。指修道者得道，就脱凡胎而成圣胎，换凡骨而为仙骨。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现用来比喻彻底改变立场观点。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251.于事无补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于：对于;补：益处。指对事情没有什么益处。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252.杯水车薪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用一杯水去救一车着了火的柴草。比喻无济于事，徒劳无功，解决不了问题。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253.别有用心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用心：居心，打算。心中另有算计。指言论或行动另有不可告人的企图。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254.另眼相看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用另一种眼光看待。指看待某个人(或某种人)不同于一般。也指不被重视的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人得到重视。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255.应有尽有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应该有的都有。形容十分齐备。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256.影影绰绰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隐隐约约，模模糊糊，看不真切。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257.望眼欲穿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意思指眼睛都要望穿了，形容盼望殷切。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258.朝不保夕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意思为保得住早上，不一定保得住晚上，形容情况危急。也说“朝不虑夕”。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259.相得益彰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益：更加;彰：明显。指两个人或两件事物互相配合，双方的能力和作用更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能显示出来。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260.不易之论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易：改变。完全正确，不可更改的言论，形容论断或意见非常正确。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261.真知灼见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亦作“ 真知卓见 ”。灼：明白。谓真正知道，确实看见。也指正确而深刻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的认识和高明的见解。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262.群龙无首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一群没有首领的龙。比喻没有人领导，事情无法进行。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263.积少成多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一点一滴地积累起来，就会从少变多。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264.一如既往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一：完全;如：像;既往：从前。指态度或做法没有任何变化，还是像从前一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265.翘首以盼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仰着脖子等待着出现，很急切地希望看到某人、某事、某物的出现。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266.扬长避短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扬：发挥;避：回避。发扬长处，回避短处。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267.奄奄一息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"奄奄：形容气息微弱。形容临近死亡。也比喻事物即将消亡、湮没或毁灭。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268.雪泥鸿爪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雪泥：融化着雪水的泥土。大雁在雪泥上踏过留下的爪印。比喻往事遗留的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痕迹。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269.虚无缥缈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虚无：空虚;缥缈：隐隐约约，若有若无的样子。形容空虚渺茫。就是指看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不见、摸不着虚幻但又实际存在的东西。就像人的思想境界一样。没有实体感。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270.千姿百态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形容姿态多种多样或种类十分丰富。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271.突发奇想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形容突然想出一个非常奇怪的想法或突然想做某一件前所未有的事。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272.翻天覆地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覆：翻过来。形容事情闹得很凶;形容变化巨大而彻底。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273.戛然而止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戛：拟声词;戛然：突然停止的样子形容声音突然终止。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274.风光旖旎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形容景色柔和美好，风光美丽动人。也常作“旖旎风光”。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275.一唱百和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形容附和的人极多。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276.笑里藏刀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形容对人外表和气，内心却阴险毒辣。比喻外表和气而内心阴险。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277.千变万化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形容变化非常多;没有穷尽。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278.相形见绌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形：对照;绌：不够，不足。和同类的事物相比较，显出不足。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279.相依相伴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相互依赖共同做伴的意思。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280.应接不暇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暇：空闲。原形容景物繁多，来不及观赏。后多形容来人或事情太多，应付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不过来。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281.息息相通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息息：呼吸。呼吸也相互关联。形容彼此的关系非常密切。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282.息息相关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息：呼吸;相：相互;关：关系，关联。呼吸也相互关联。形容彼此的关系非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常密切。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283.神秘兮兮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兮兮：语气助词，加强感情色彩的作用。意思就是很神秘的样子。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284.无微不至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无：没有;微：细微;至：到。没有一处细微的地方照顾不到。形容关怀、照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顾得非常细心周到。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285.坚定不移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稳定坚强，毫不动摇，不放弃。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286.气象万千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景象宏伟绚丽，非常壮观。形容景色和事物多种多样，壮丽而多变化。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287.微不足道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微：细，小;足：值得;道：谈起。微小得很，不值得一提。指意义、价值等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小得不值得一提。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288.害群之马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危害马群的劣马。比喻危害社会或集体的人。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289.妄自菲薄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妄：胡乱的;菲薄：小看，轻视。过分看轻自己。形容自卑。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290.妄自尊大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妄：过分地;自：自己;尊：高贵;大：夸大。形容人狂妄地夸大自己，以为自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己了不起，轻视别人，实际上并不是那样。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291.由己及人(推己及人)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推：推想;及：到。用自己的心意去推想别人的心意。指设身处地替别人着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292.有利可图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图：谋取。有利益可谋求。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293.奋发图强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图：谋求。振作精神，以求强盛。也是努力谋求富强之意。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294.全心全意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投入全部精力，毫无保留。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295.耳目一新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听到的、看到的跟以前完全不同，令人感觉到变化很大。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296.言听计从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"听：听从;计：计谋，主意;从：依从，依顺。说的话和出的主意都采纳照办。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形容对某人十分信任。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297.条块分割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条：指的是由中央直属部委自上到下的一种指挥体制;块：指以地方行政当</w:t>
      </w:r>
    </w:p>
    <w:p>
      <w:pPr>
        <w:pStyle w:val="2"/>
        <w:rPr>
          <w:rFonts w:hint="eastAsia"/>
        </w:rPr>
      </w:pPr>
      <w:r>
        <w:rPr>
          <w:rFonts w:hint="eastAsia"/>
        </w:rPr>
        <w:t>局统管的某一区域全部的行政行为的一种描述。条块分割比喻两种指挥体系把整个国</w:t>
      </w:r>
    </w:p>
    <w:p>
      <w:pPr>
        <w:pStyle w:val="2"/>
        <w:rPr>
          <w:rFonts w:hint="eastAsia"/>
        </w:rPr>
      </w:pPr>
      <w:r>
        <w:rPr>
          <w:rFonts w:hint="eastAsia"/>
        </w:rPr>
        <w:t>家人为分割成不同的领域。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298.刀头舔蜜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舔：用舌头接触东西或取东西。比喻利少害多。也指贪财好色，不顾性命。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299.天马行空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天马奔腾神速，像是腾起在空中飞行一样。比喻诗文书法等气势豪放，不拘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一格，流畅自然，也指思维的不同寻常的跳跃，还指不切实际的想法。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300.充实丰盈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体态丰满、富足。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301.滔滔不竭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滔滔：①形容大水滚滚;②形容连续不断。竭：衰竭，竭尽。形容像流水一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样连续不断。多比喻人说话连续不断，十分健谈。也作“滔滔不绝”。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302.激流勇进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虽然有很急很急的激流，但也一样前进。比喻不畏险阻，奋勇向前。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303.顺水推舟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顺着水流的方向推船，比喻顺着某个趋势或某种方式说话办事。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304.水涨船高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水位升高，船身也随之浮起。比喻事物随着它所凭借的基础的提高而增长提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305.疑窦重重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疑：不能确定是否真实，不能有肯定的意见，不信，或因不信而猜度、怀疑;</w:t>
      </w:r>
    </w:p>
    <w:p>
      <w:pPr>
        <w:pStyle w:val="2"/>
        <w:rPr>
          <w:rFonts w:hint="eastAsia"/>
        </w:rPr>
      </w:pPr>
      <w:r>
        <w:rPr>
          <w:rFonts w:hint="eastAsia"/>
        </w:rPr>
        <w:t>窦：孔，洞，点;疑窦：可疑之点是指有许许多多疑点产生，十分怀疑而产生不信任。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306.举世无双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举：全。世界上再没有第二个这样的人或物。形容极其罕见稀有。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307.始终如一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始：开始;终：结束。自始至终一个样子。指人能坚持，做事从不间断。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308.避实就虚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实：实力;就：就近，趋向;虚：空虚，虚弱。原指避开敌人的主力，攻击敌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人的薄弱环节。或指谈论问题回避要害。也作“避实击虚”。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309.升堂入室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升：登上;堂：厅堂;室：内室。古代宫室，前为堂，后为室。原来比喻学习</w:t>
      </w:r>
    </w:p>
    <w:p>
      <w:pPr>
        <w:pStyle w:val="2"/>
        <w:rPr>
          <w:rFonts w:hint="eastAsia"/>
        </w:rPr>
      </w:pPr>
      <w:r>
        <w:rPr>
          <w:rFonts w:hint="eastAsia"/>
        </w:rPr>
        <w:t>所达到的境地有程度深浅的差别，后来多用以赞扬人在学问或技能方面有高深的造</w:t>
      </w:r>
    </w:p>
    <w:p>
      <w:pPr>
        <w:pStyle w:val="2"/>
        <w:rPr>
          <w:rFonts w:hint="eastAsia"/>
        </w:rPr>
      </w:pPr>
      <w:r>
        <w:rPr>
          <w:rFonts w:hint="eastAsia"/>
        </w:rPr>
        <w:t>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310.夕惕若厉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若：如;厉：危。朝夕戒惧，如临危境，不敢稍懈的意思。形容做事情谨慎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小心，不敢怠慢。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311.如虎添翼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如同老虎长了翅膀。比喻强大的事物更加强大了。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312.如痴如醉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如：好像;痴：痴迷。形容入迷于某种事物而失去自制的神态。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313.人生百态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人生的各种形态,包含积极的也包括消极的,包括令人欢欣的,也包括令人忧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愁的。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314.轻而易举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轻、易：容易，做起来不费事;而：像，达到;举：举起手。形容事情容易做，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不费力、省事。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315.悄然兴起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悄然：寂静无声。不知不觉中，某样事物开始流行或兴盛起来。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316.悄无声息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悄：安静，没有一点声音、动静，不被人所察觉。比喻做事毫无声音。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317.浅尝辄止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浅：浅略;尝：尝试;辄：就;止：停止。略微尝试一下就停止。浅尝辄逝。比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喻不肯下工夫深入钻研。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318.进退失据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据：依据，凭据。前进和后退都失去了依据。形容无处容身。也指进退两难。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319.杞人忧天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杞：周代诸侯国名;忧天：担心天会掉下来。老是怕天塌下来，以至于吃不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下饭睡不好觉。比喻不必要或缺乏根据的忧虑和担心。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320.出奇制胜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奇：奇兵，计;制胜：夺取胜利。原指作战时运用奇兵或奇计;出敌人不意，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制服敌人。后泛指用新奇的、出人意料的办法获胜。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321.旁若无人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旁：旁边;若：好像。身旁好像没有人。形容态度傲慢，不把别人放在眼里，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也形容态度自然、镇静自如的样子。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322.亦步亦趋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你慢走我也慢走，你快走我也快走，你跑我也跑。比喻由于缺乏主张，或为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了讨好，事事模仿或追随别人。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323.耐人寻味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耐：禁得起;寻味：探索体味。意味深长，值得人仔细体会琢磨。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324.鸡鸣狗盗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鸣：叫;盗：偷东西。学鸡打鸣，学狗偷盗;指微不足道的本领。也指偷偷摸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摸的行为。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325.一鸣惊人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鸣：鸟叫。一声鸣叫使人震惊。比喻平时没有突出的表现，一下子做出惊人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的成绩。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326.知难而上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明知困难，却敢于向前。迎着困难上。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327.妙言要道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妙：神妙，深微;要：重要，中肯。中肯的名言，深微的道理。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328.密密匝匝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密集的;茂密的;满满的。(多指树木茂盛繁密)形容很稠密的样子。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329.无依无靠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没有什么可以依赖的。形容孤独或没有支持。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330.无师自通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没有经过老师或者其他人的传授和指点帮助就能理解、摸透或者通晓某种东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331.渐行渐远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慢慢地走，慢慢得远。即便是两人走在同一条道上，同一方向，如果心里想</w:t>
      </w:r>
    </w:p>
    <w:p>
      <w:pPr>
        <w:pStyle w:val="2"/>
        <w:rPr>
          <w:rFonts w:hint="eastAsia"/>
        </w:rPr>
      </w:pPr>
      <w:r>
        <w:rPr>
          <w:rFonts w:hint="eastAsia"/>
        </w:rPr>
        <w:t>的不同，那么到达的地方也就不一样。或者也可以说是离本来确定的人生目标、方向、</w:t>
      </w:r>
    </w:p>
    <w:p>
      <w:pPr>
        <w:pStyle w:val="2"/>
        <w:rPr>
          <w:rFonts w:hint="eastAsia"/>
        </w:rPr>
      </w:pPr>
      <w:r>
        <w:rPr>
          <w:rFonts w:hint="eastAsia"/>
        </w:rPr>
        <w:t>信仰等方面越来越远。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332.漫不经心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漫：随便，没有限制，没有约束。比喻自己做事随随便便，不放在心上。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333.门可罗雀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罗：捕鸟的网，这里当动词用，捕捉的意思;罗雀：设网捕雀。大门之前可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以张起网来捕麻雀。形容门庭冷落，宾客稀少。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334.老态龙钟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龙钟：行动不灵便的样子。形容年老体衰，行动不灵便。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335.孤苦伶仃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伶仃：孤独，没有依靠。孤单困苦，没有依靠。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336.了然于胸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了然：了解、明白。心里非常明白。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337.老生常谈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老生：老书生。老书生经常说的话，老书生经常发表的平凡的议论。比喻被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人们听惯了的没有新意的老话。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338.心血来潮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来潮：潮水上涨。指心里对某人或某事突然或偶然起了一个念头。旧指所谓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神仙心里突然为某种预兆所动。后多形容心里突然产生某种念头。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339.心旷神怡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旷：开阔，开朗;怡：快乐，愉快。道家理念形容心境开阔，精神愉快的感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觉。表示心情美好。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340.倚马可待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倚：靠。靠着即将出征的战马起草文件，可以立等完稿。形容文思敏捷，文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章写得快。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341.不刊之论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刊：古代指消除刻错了的字;不刊是说不可消除、修改。比喻不能改动或不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可磨灭的言论，用来形容文章或言辞的精准得当，无懈可击。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342.络绎不绝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绝：完全没有，穷尽;络绎：前后相接，连续不断。形容车船人马等前后相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接，往来不断。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343.面面俱到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俱：都。各方面都照顾到。也指虽然各方面都照顾到，每一个方面都处理的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很得当。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344.泥沙俱下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俱：都、一起。泥土和沙石跟着水一起流了下来。比喻好坏不同的人或事物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混杂在一起，一同显现出来。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345.举目无亲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举目：抬头看。抬起眼睛，看不见一个亲人。比喻单身在外，人地生疏，孤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零零的，四处游荡。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346.热热闹闹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景象纷繁盛大，气氛活跃。多用于口语，“闹”不读去声,而是应该读平声，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在“热闹”一词中“闹”字读去声。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347.筋疲力尽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精神疲惫，力气用尽。形容精神和身体十分劳累。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348.不经之谈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经：通常的道理;不经：不合道理。没有根据，不合情理的言论。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349.荒诞不经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荒诞：荒唐离奇，极不真实;不经：没有引经据典。意思是少有的，典籍中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也没有的(事)，形容不合常理。形容虚妄离奇，不合情理。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350.竭泽而渔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竭：弄尽;泽：池塘;渔：捕鱼。比喻做事不留余地，只顾眼前。也比喻残酷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榨取。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351.集思广益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集：集中;思：思想、意见;广：扩大;益：好处。集中群众的智慧，广泛吸收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有益的意见，能取得更好的成效。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352.浑然不觉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浑然：混同在一起的样子。毫无察觉的样子。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353.如影随形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好像影子总是跟着身体一样。比喻两个人关系亲密，常在一起。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354.细入毫芒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毫芒：毫毛的细尖，比喻极细微。形容细微到极点。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355.与时俱进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观念、行动和时代一起进步，从而发生一些改变。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356.功亏一篑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功：所做的事情;亏：缺少;篑：盛土的筐子。比喻做事情只差最后一步，没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能完成。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357.异曲同工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工：细致，巧妙;异：不同的;曲：曲调。不同的曲调演得同样好。指做法不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相同而效果一样好。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358.各持己见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各：表示不止一人或一物同做某事或同有某种属性;持：抓住不放;见，见解，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意见。每个人都坚持自己的意见。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359.富丽堂皇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富丽：华丽;堂皇：雄伟，盛大。形容宏伟华丽，气势盛大。也形容诗文辞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藻华丽。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360.五谷丰登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登：成熟。指年成好，粮食丰收。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361.愤世嫉俗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愤：憎恶，痛恨;嫉：仇恨，痛恨;世、俗：当时的社会状况。有正义感的人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激愤痛恨世间邪恶现象的表现。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362.防患未然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防：防备;患：灾祸;然：如此。在事故或灾害尚未发生之前采取预防措施。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363.发人深省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发：启发;省：醒悟。启发人深刻思考，使人有所醒悟。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364.婀娜多姿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婀娜：柔软而美好。形容女性姿态各异，轻盈柔美。也用于形容花木的形态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美丽。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365.无一例外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都是这样，没有其他特殊的。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366.滴水穿石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滴水可把石头打穿。比喻虽然力量比较小，但只要目标专一，持之以恒，坚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持不懈，就一定能把艰难的事情办成。也作“水滴石穿”。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367.随处可见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到处都能见到。形容事物很普通或现象很常见。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368.街谈巷议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大街小巷里人们的议论。指民间的舆论。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369.不知所措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措：安置，处理。不知道怎么办才好。形容受窘或发急。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370.猝不及防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猝：突然，出其不意。事情来得突然，来不及防备。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371.触目惊心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触目：眼睛看到;惊：震惊。看见某种严重情况而内心震惊。形容事态严重，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引起轰动。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372.常备不懈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常：时常;备：防备，准备;懈：懈怠，放松。经常准备着，毫不松懈。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373.姹紫嫣红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姹：美丽;嫣：美好，鲜艳。形容各种颜色的花朵，娇艳、绚丽、好看。也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比喻事物繁荣兴旺、丰富多彩。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374.沧海桑田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沧海：大海;桑田：种桑树的地，泛指农田，菜地。其原意是指海洋会变为</w:t>
      </w:r>
    </w:p>
    <w:p>
      <w:pPr>
        <w:pStyle w:val="2"/>
        <w:rPr>
          <w:rFonts w:hint="eastAsia"/>
        </w:rPr>
      </w:pPr>
      <w:r>
        <w:rPr>
          <w:rFonts w:hint="eastAsia"/>
        </w:rPr>
        <w:t>陆地，陆地会变为海洋，变化的主要原因是地壳的变化和海平面的升降。比喻自然界</w:t>
      </w:r>
    </w:p>
    <w:p>
      <w:pPr>
        <w:pStyle w:val="2"/>
        <w:rPr>
          <w:rFonts w:hint="eastAsia"/>
        </w:rPr>
      </w:pPr>
      <w:r>
        <w:rPr>
          <w:rFonts w:hint="eastAsia"/>
        </w:rPr>
        <w:t>或世事变化很大。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375.泰然自若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不以为意，神情如常。形容在人们认为是非常紧急情况下当事人却认为跟平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常事一样，因此能安然处之，不慌不乱。好像一点都不在意。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376.博大精深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博：广大，丰富。形容思想和学术广博高深。多形容理论、学识、思想、作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品等广博丰富，深奥精微。一般形容内容。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377.别具一格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别：其他;具：另有。比喻另有一种独特的风格(风味)。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378.有名无实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表示空有虚名，而无实际内容。光有空名，实际上并不是那样。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379.与生俱来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表示个人的特别、不可替代性。一生下来就是如此。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380.出人意表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表：指外。出乎人们意料。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381.壁垒分明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壁垒：古时军营的围墙，后泛指防御工事，今常喻指对立的事物和界限。比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喻界限非常清楚。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382.添砖加瓦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比喻做一些工作，尽一点力量。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383.骑虎难下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比喻事情进行到中途，迫于形势既不能继续又不能停止，只好硬着头皮干下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384.两面三刀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比喻居心不良，当面一套，背后一套。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385.万人空巷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本指家家户户的人都奔向一个地方;以致住宅空荡荡的。形容轰动一时的盛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况。多用来形容庆祝、欢迎的盛况或新奇事物轰动居民的情景。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386.居无定所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本意表示没有固定的居住位置，甚至是属于自己的定居点都没有。从不在同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一个地方多做停留，随遇而居。同意成语游走不定。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387.硕果累累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硕：(果实)大，丰盛。累累(léiléi 阳平)：形容果实茂盛的样子(结成一串串)。</w:t>
      </w:r>
    </w:p>
    <w:p>
      <w:pPr>
        <w:pStyle w:val="2"/>
        <w:rPr>
          <w:rFonts w:hint="eastAsia"/>
        </w:rPr>
      </w:pPr>
      <w:r>
        <w:rPr>
          <w:rFonts w:hint="eastAsia"/>
        </w:rPr>
        <w:t>本义是指秋天丰收时树上的果实茂盛的样子。现在常引申为某人的作品很多，取得了</w:t>
      </w:r>
    </w:p>
    <w:p>
      <w:pPr>
        <w:pStyle w:val="2"/>
        <w:rPr>
          <w:rFonts w:hint="eastAsia"/>
        </w:rPr>
      </w:pPr>
      <w:r>
        <w:rPr>
          <w:rFonts w:hint="eastAsia"/>
        </w:rPr>
        <w:t>很大的成就。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388.剑走偏锋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不走常规，找一些新的、不同以往的办法来解决问题，以求出奇制胜。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389.包罗万象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包罗：包括;万象：各方面的情况。形容内容丰富、情况复杂，无所不有。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390.屈指可数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扳着手指就可以数清楚，形容数量稀少。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391.大材小用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把大的材料当成小的材料用。比喻使用不当，浪费人才。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392.奥妙无穷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奥：深奥。指其中不易为人所知而奇妙有趣之处极多。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393.黯淡无光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黯淡：同“暗淡”，不明亮，昏暗。形容失去光彩。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394.经久不衰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1、精神饱满的状态，身体健壮的外表，或幼年期到成年期之间的时期的精</w:t>
      </w:r>
    </w:p>
    <w:p>
      <w:pPr>
        <w:pStyle w:val="2"/>
        <w:rPr>
          <w:rFonts w:hint="eastAsia"/>
        </w:rPr>
      </w:pPr>
      <w:r>
        <w:rPr>
          <w:rFonts w:hint="eastAsia"/>
        </w:rPr>
        <w:t>神特征;青年人的活力或朝气。2、形容某事或某人经历很长时间仍旧保持较高的旺盛</w:t>
      </w:r>
    </w:p>
    <w:p>
      <w:pPr>
        <w:pStyle w:val="2"/>
        <w:rPr>
          <w:rFonts w:hint="eastAsia"/>
        </w:rPr>
      </w:pPr>
      <w:r>
        <w:rPr>
          <w:rFonts w:hint="eastAsia"/>
        </w:rPr>
        <w:t>状态。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395.锲而不舍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锲：雕刻;不：表示否定。舍：表示放弃，不坚持，停止。形容雕刻一件东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西，一直刻下去不放手。比喻有恒心，有毅力。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396.出人意料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(事物的好坏、情况的变化、数量的大小等)出于人们的意料;在人们的意料之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外。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397.百读不厌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厌：厌烦，厌倦。读几百遍也不会感到厌烦。形容诗文或书籍写得非常好，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不论读多少遍也不感到厌倦。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398.不分伯仲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兄弟排行的次第，伯是老大，仲是老二。分不出第一第二。比喻差不多，难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分优劣。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399.才短思塞(涩)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才：才识;短：短浅;涩：迟钝。见识短浅，思路迟钝。指写作能力差。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400.不堪重负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不：不能，不了;堪：承受;重：沉重;负：负担。承受不了繁重的负荷，不能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担当重任，指在经济上或别的方面无法承受。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401.人满为患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因人多造成了困难。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402.满城风雨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城里到处刮风下雨。原形容重阳节前的雨景。后比喻某一事件传播很广，到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处议论纷纷。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403.甚嚣尘上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甚：很;嚣：喧嚷。人声喧嚷，尘土飞扬。原形容军中正忙于准备的状态。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后来形容消息普遍流传，议论纷纷。现多指某种言论十分嚣张。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404.一马当先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原指作战时策马冲锋在前。形容领先。也比喻工作走在群众前面，积极带头。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405.四面受敌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各个方面受到敌对势力的威胁或攻击。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406.闭门造车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关起门来造车子。比喻脱离实际，只凭主观办事。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407.才华横溢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才华：表现于外的才能。多指文学艺术方面而言，很有才华。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408.格格不入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格格：阻碍，隔阂。形容彼此不协调，不相容。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409.点到为止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1、说话时只是轻轻触及话题的边缘，而不必深入谈论，但是已经让对方明</w:t>
      </w:r>
    </w:p>
    <w:p>
      <w:pPr>
        <w:pStyle w:val="2"/>
        <w:rPr>
          <w:rFonts w:hint="eastAsia"/>
        </w:rPr>
      </w:pPr>
      <w:r>
        <w:rPr>
          <w:rFonts w:hint="eastAsia"/>
        </w:rPr>
        <w:t>了意图即可。2、行动行为上做出小动作，让所示意的对象明白你的意图，或者是对</w:t>
      </w:r>
    </w:p>
    <w:p>
      <w:pPr>
        <w:pStyle w:val="2"/>
        <w:rPr>
          <w:rFonts w:hint="eastAsia"/>
        </w:rPr>
      </w:pPr>
      <w:r>
        <w:rPr>
          <w:rFonts w:hint="eastAsia"/>
        </w:rPr>
        <w:t>象接下来的行为的指南。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410.画饼充饥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画个饼来解除饥饿。比喻用空想来安慰自己。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411.宁缺勿滥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宁：宁愿;勿：不;滥：过度。选拔人才或挑选事物，宁可少一些，也不要不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顾质量贪多凑数。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412.混淆是非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混淆：使界限不清。故意把正确的说成错误的，把错误的说成正确的。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413.千差万别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形容各类多，差别大。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414.小心翼翼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翼翼：严肃谨慎。本是严肃恭敬的意思。现形容谨慎小心，一点不敢疏忽。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415.雷大雨小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比喻说得多，做得少;声势很大，实效很小。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416.原封不动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原封：没有开封。原来贴的封口没有动过。比喻完全按照原样，一点不加变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417.亘古不变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亘古： 整个古代，终古。从古至今永远也不会改变。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418.义无反顾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义：道义;反顾：向后看。从道义上只有勇往直前，不能犹豫回顾。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419.理直气壮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理直：理由正确、充分;气壮：气势旺盛。理由充分，说话气势就壮。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420.颠扑不破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颠：跌;扑：敲。无论怎样摔打都破不了。比喻理论学说完全正确，不会被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驳倒推翻。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421.昂首阔步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昂：仰，高抬。抬起头迈开大步向前。形容精神抖擞，意气风发。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422.勇往直前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勇敢地一直向前进。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423.借花献佛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用别人的花进献给菩萨，比喻用别人的东西做人情。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424.冥顽不灵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冥顽：愚钝无知;不灵：不聪明。形容愚昧无知。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425.破旧立新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破除旧的，建立新的。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426.为期不远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为：作为;期：日期，期限。指快到规定或算定的日子。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427.一劳永逸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逸：安逸。辛苦一次，把事情办好，以后就可以不再费力了。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428.事半功倍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指做事得法，因而费力小，收效大。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429.言之成理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之：代词，指所说的话。话说得有一定道理。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430.吐故纳新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原指人呼吸时，吐出浊气，吸进新鲜空气。现多用来比喻扬弃旧的、不好的，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吸收新的、好的。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431.有的放矢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的：箭靶子;矢：箭。放箭要对准靶子。比喻说话做事有针对性。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432.去伪存真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除掉虚假的，留下真实的。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433.望而却步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却步：不敢前进，向后退。形容事物可怕或讨厌，使人一看就往后退缩。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434.将信将疑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将：且，又。有点相信，又有点怀疑。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435.望而生畏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望：看见;畏：畏惧，害怕。表示看见了就害怕。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436.犹豫不决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犹豫：迟疑。决：决断。拿不定主意。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437.望洋兴叹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望洋：仰视的样子。仰望海神而兴叹。原指在伟大事物面前感叹自己的渺小。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现多比喻做事时因力不胜任或没有条件而感到无可奈何。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438.洋洋洒洒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洋洋：盛大、众多的样子;洒洒：明白、流畅的样子。形容文章或谈话丰富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明快，连续不断。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439.精雕细琢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雕：雕刻;琢：琢磨。直译是指对玉器详细地进行雕琢，后来比喻做事情精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益求精，认真细致。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440.妙语连珠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连珠：串珠。巧妙风趣的话一个接一个。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441.文思泉涌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文思：写文章的思路.形容行文思路像泉水奔涌那样迅速、丰富。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442.处心积虑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处心：存心;积虑：经过长时间的考虑。形容蓄谋已久。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443.下笔成章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一挥动笔就写成文章。形容写文思敏捷。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444.一脉相承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一脉：一个血统;相承：继承。从同一血统、派别世代相承流传下来。比喻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某种思想、行为或学说之间有继承关系。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445.一气呵成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一口气做成。形容文章结构紧凑，文气连贯。也比喻做一件事安排紧凑，迅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速不间断地完成。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446.恰中要害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正打中致命的部位。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447.去粗取精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除去杂质，留取精华。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448.尽善尽美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极其完善，极其美好。指完美到没有一点缺点。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449.闻名遐迩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遐：远;迩：近。形容名声很大，远近都知道。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450.扬汤止沸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把锅里开着的水舀起来再倒回去，使它凉下来不沸腾。比喻办法不彻底，不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能从根本上解决问题。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451.矫枉过正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矫：扭转;枉：弯曲。把弯的东西扳正，又歪到了另一边。比喻纠正错误超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过了应有的限度。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452.事在人为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指事情要靠人去做的。在一定的条件下，事情能否做成要看人的主观努力如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何。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453.兼容并蓄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把不同内容、不同性质的东西收下来，保存起来。同“兼收并蓄”。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454.一帆风顺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船挂着满帆顺风行驶。比喻非常顺利，没有任何阻碍。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455.平步青云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平：平稳;步：行走;青云：高空。指人一下子升到很高的地位上去。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456.记忆犹新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犹：还。过去的事，至今印象还非常清楚，就像刚才发生的一样。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457.扼腕叹息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扼：握住，抓住。握着手腕发出叹息的声音。形容十分激动地发出长叹的情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458.恍如昨日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形容时间过的真快，沧桑已变化，却感觉就像在昨天那样。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459.不寒而栗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栗：畏惧，发抖。不冷而发抖。形容非常恐惧。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460.明辨是非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分清楚是和非、正确和错误。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461.抓大放小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抓住主要矛盾和矛盾的主要方面，搞好宏观控制，对次要矛盾和矛盾的次要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方面进行微观调节。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462.步人后尘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后尘：走路或行车时后面扬起的尘土。指跟在人家后面走。比喻追随模仿，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学人家的样子，没有创造性。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463.雪上加霜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比喻接连遭受灾难，损害愈加严重。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464.一呼百应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呼：召唤;应：响应。一个人呼喊，马上有很多人响应。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465.铺天盖地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铺：把东西散开;盖：笼罩;遮蔽。遮住天，盖住地。形容来势猛，声势大，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到处都是。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466.有条不紊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条：条理;紊：乱。有条理，有次序，一点不乱。形容说话做事有条有理，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不慌乱。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467.举世瞩目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举：整个;世：世界;瞩：注目;目：观看。全世界的人都关注着，形容影响很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468.运筹帷幄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筹：计谋、谋划;帷幄：古代军中帐幕。指拟定作战策略。引申为筹划、指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469.波涛汹涌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汹涌：水势腾涌的样子。形容波浪又大又急。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470.争先恐后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抢着向前，唯恐落后。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471.摩拳擦掌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形容战斗或劳动之前，人们精神振奋，跃跃欲试的样子。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472.因人而异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因人的不同而有所差异。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473.背水一战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背水：背向水，表示没有退路。比喻与敌人决一死战。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474.逆水行舟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逆着水流的方向行船。比喻不努力就要后退。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475.反戈一击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掉转武器向自己原来所属的阵营进行攻击。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476.过眼云烟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从眼前飘过的云烟。原比喻身外之物，不必重视。后比喻很快就消失的事物。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477.无源之水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指没有源头的水。比喻没有基础的事物。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478.空中楼阁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悬在半空中的阁楼。比喻虚幻的事物或脱离实际的空想。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479.鞭长莫及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及：到。原意是鞭子虽长，也不能打马肚子。比喻相隔太远，力量达不到。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480.难以企及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企：希望;及：达到。没有希望达到。形容远远赶不上。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481.天花乱坠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传说梁武帝时有个和尚讲经，感动了上天，天上纷纷落下花来。形容说话有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声有色，极其动听(多指夸张而不符合实际)。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482.尘埃落定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1、尘埃落到地下，比喻事情有了结果。2、比喻事情经过许多变化，终于有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了结果;或经过一阵混乱后将结果确定下来。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483.痛定思痛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指悲痛的心情平静以后，再追想当时所受的痛苦。常含有警惕未来之意。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484.物是人非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东西还是原来的东西，可是人已不是原来的人了。多用于表达事过境迁。因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而怀念故人。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485.享誉中外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享誉：在社会上取得声誉;中外：国内外。在国内外都有很高的赞誉。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486.名声大噪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由于名声高而引起人们的极大关注。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487.釜底抽薪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釜：古代的一种锅;薪：柴。把柴火从锅底抽掉。比喻从根本上解决问题。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488.投石问路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原指夜间潜入某处前，先投以石子，看看有无反应，借以探测情况。后用以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比喻进行试探。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489.见微知著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微：小，指事物微小的迹象;著：明显，指事情的发展。见到事情的苗头，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就能知道它的实质和发展趋势。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490.由表及里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表：表面;里：本质。从表面现象看到本质。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491.闲言细语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①没有根据的话。多指人们嘴里传来传去的话。②与正事无关的话。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492.蛛丝马迹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从挂下来的蜘蛛丝可以找到蜘蛛的所在，从马蹄的印子可以查出马的去向。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比喻事情所留下的隐约可寻的痕迹和线索。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493.一鳞半爪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原指龙在云中，东露一鳞，西露半爪，看不到它的全貌。比喻零星片段的事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物。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494.子虚乌有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子虚：不真实的事;乌有：没有。指假设的，并不存在的事情或人。亦作“乌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有子虚”“乌有先生”“凭虚公子”“乌有翁”。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495.大同小异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大体相同，略有差异。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496.名不虚传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虚：不真实;名：名声。传出的名声与实际相符合，不是虚假的。确实很好，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不是空有虚名。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497.货真价实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货物不是冒牌的，价钱也是实在的。形容实实在在，一点不假。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498.独当一面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单独负责一个方面的工作。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499.回天无力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回天：比喻力量大，能移转极难挽回的时势;无力：没有力量。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500.满腹经纶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经纶：整理丝缕，引伸为人的才学、本领。形容人极有才干和智谋。</w:t>
      </w:r>
    </w:p>
    <w:p>
      <w:pPr>
        <w:pStyle w:val="2"/>
        <w:rPr>
          <w:rFonts w:hint="eastAsia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F5E80"/>
    <w:rsid w:val="53AF5E8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2020-04-03T04:22:00Z</dcterms:created>
  <dc:creator>莪少女酱～</dc:creator>
  <cp:lastModifiedBy>莪少女酱～</cp:lastModifiedBy>
  <dcterms:modified xsi:type="dcterms:W3CDTF">2020-04-03T04:22:31Z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